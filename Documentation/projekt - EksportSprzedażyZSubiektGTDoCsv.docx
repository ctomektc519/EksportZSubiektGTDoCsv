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427E8" w14:textId="77777777" w:rsidR="00D034A5" w:rsidRDefault="00D034A5" w:rsidP="00D034A5">
      <w:pPr>
        <w:pStyle w:val="Tytu"/>
        <w:spacing w:before="240"/>
        <w:ind w:left="426" w:right="2181"/>
        <w:jc w:val="right"/>
      </w:pPr>
    </w:p>
    <w:p w14:paraId="172BA9F4" w14:textId="77777777" w:rsidR="00D034A5" w:rsidRDefault="00D034A5" w:rsidP="00D034A5"/>
    <w:p w14:paraId="0123B1BD" w14:textId="77777777" w:rsidR="00D034A5" w:rsidRDefault="00D034A5" w:rsidP="00D034A5"/>
    <w:p w14:paraId="516646B2" w14:textId="77777777" w:rsidR="00D034A5" w:rsidRDefault="00D034A5" w:rsidP="00D034A5"/>
    <w:p w14:paraId="5BB30CDB" w14:textId="77777777" w:rsidR="00D034A5" w:rsidRDefault="00D034A5" w:rsidP="00D034A5"/>
    <w:p w14:paraId="7F010BF7" w14:textId="77777777" w:rsidR="00D034A5" w:rsidRDefault="00D034A5" w:rsidP="00D034A5"/>
    <w:p w14:paraId="6634FDD6" w14:textId="77777777" w:rsidR="00D034A5" w:rsidRPr="00D034A5" w:rsidRDefault="00D034A5" w:rsidP="00D034A5"/>
    <w:p w14:paraId="19FAE55E" w14:textId="77777777" w:rsidR="00D034A5" w:rsidRDefault="00D034A5" w:rsidP="00D034A5">
      <w:pPr>
        <w:pStyle w:val="Tytu"/>
        <w:spacing w:before="240"/>
        <w:ind w:left="426" w:right="2181"/>
        <w:jc w:val="right"/>
      </w:pPr>
    </w:p>
    <w:p w14:paraId="493E0CD5" w14:textId="77777777" w:rsidR="00D034A5" w:rsidRDefault="00D034A5" w:rsidP="00D034A5">
      <w:pPr>
        <w:pStyle w:val="Tytu"/>
        <w:spacing w:before="240"/>
        <w:ind w:left="426" w:right="2181"/>
        <w:jc w:val="right"/>
      </w:pPr>
    </w:p>
    <w:p w14:paraId="6C7F1E5E" w14:textId="77777777" w:rsidR="00751F51" w:rsidRDefault="002C526F" w:rsidP="00D034A5">
      <w:pPr>
        <w:pStyle w:val="Tytu"/>
        <w:spacing w:before="240"/>
        <w:ind w:left="426" w:right="2181"/>
        <w:jc w:val="right"/>
      </w:pPr>
      <w:sdt>
        <w:sdtPr>
          <w:alias w:val="Tytuł"/>
          <w:tag w:val=""/>
          <w:id w:val="-1302066796"/>
          <w:placeholder>
            <w:docPart w:val="FFF9AE29F5F34933BA0E4C0373840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20212">
            <w:t>Dokumentacja projektowa</w:t>
          </w:r>
        </w:sdtContent>
      </w:sdt>
    </w:p>
    <w:p w14:paraId="63BCF7EE" w14:textId="1EC35CA3" w:rsidR="00751F51" w:rsidRPr="00877D40" w:rsidRDefault="00EE77F1" w:rsidP="00877D40">
      <w:pPr>
        <w:spacing w:before="240"/>
        <w:ind w:left="992" w:right="2181" w:firstLine="424"/>
        <w:jc w:val="right"/>
        <w:rPr>
          <w:rFonts w:eastAsiaTheme="majorEastAsia" w:cstheme="majorBidi"/>
          <w:b/>
          <w:smallCaps/>
          <w:color w:val="002060"/>
          <w:spacing w:val="20"/>
          <w:sz w:val="36"/>
          <w:szCs w:val="36"/>
        </w:rPr>
      </w:pPr>
      <w:r>
        <w:rPr>
          <w:rFonts w:eastAsiaTheme="majorEastAsia" w:cstheme="majorBidi"/>
          <w:b/>
          <w:smallCaps/>
          <w:color w:val="002060"/>
          <w:spacing w:val="20"/>
          <w:sz w:val="36"/>
          <w:szCs w:val="36"/>
        </w:rPr>
        <w:t xml:space="preserve">Eksport sprzedaży z Subiekt GT do pliku </w:t>
      </w:r>
      <w:proofErr w:type="spellStart"/>
      <w:r>
        <w:rPr>
          <w:rFonts w:eastAsiaTheme="majorEastAsia" w:cstheme="majorBidi"/>
          <w:b/>
          <w:smallCaps/>
          <w:color w:val="002060"/>
          <w:spacing w:val="20"/>
          <w:sz w:val="36"/>
          <w:szCs w:val="36"/>
        </w:rPr>
        <w:t>Csv</w:t>
      </w:r>
      <w:proofErr w:type="spellEnd"/>
    </w:p>
    <w:p w14:paraId="638041FF" w14:textId="77777777" w:rsidR="00751F51" w:rsidRPr="00F26C5D" w:rsidRDefault="00751F51" w:rsidP="00751F51">
      <w:pPr>
        <w:rPr>
          <w:rFonts w:asciiTheme="majorHAnsi" w:eastAsiaTheme="majorEastAsia" w:hAnsiTheme="majorHAnsi" w:cstheme="majorBidi"/>
          <w:b/>
          <w:smallCaps/>
          <w:color w:val="17365D" w:themeColor="text2" w:themeShade="BF"/>
          <w:spacing w:val="20"/>
          <w:sz w:val="36"/>
          <w:szCs w:val="36"/>
        </w:rPr>
      </w:pPr>
    </w:p>
    <w:p w14:paraId="4A70B9FD" w14:textId="77777777" w:rsidR="00751F51" w:rsidRDefault="00751F51" w:rsidP="00751F51">
      <w:pPr>
        <w:rPr>
          <w:rFonts w:asciiTheme="majorHAnsi" w:eastAsiaTheme="majorEastAsia" w:hAnsiTheme="majorHAnsi" w:cstheme="majorBidi"/>
          <w:smallCaps/>
          <w:color w:val="17365D" w:themeColor="text2" w:themeShade="BF"/>
          <w:spacing w:val="20"/>
          <w:sz w:val="36"/>
          <w:szCs w:val="36"/>
        </w:rPr>
      </w:pPr>
    </w:p>
    <w:p w14:paraId="619BFD65" w14:textId="77777777" w:rsidR="00751F51" w:rsidRDefault="00751F51" w:rsidP="00751F51">
      <w:pPr>
        <w:rPr>
          <w:rFonts w:asciiTheme="majorHAnsi" w:eastAsiaTheme="majorEastAsia" w:hAnsiTheme="majorHAnsi" w:cstheme="majorBidi"/>
          <w:smallCaps/>
          <w:color w:val="17365D" w:themeColor="text2" w:themeShade="BF"/>
          <w:spacing w:val="20"/>
          <w:sz w:val="36"/>
          <w:szCs w:val="36"/>
        </w:rPr>
      </w:pPr>
    </w:p>
    <w:p w14:paraId="3854E768" w14:textId="77777777" w:rsidR="00751F51" w:rsidRPr="00C76A57" w:rsidRDefault="00751F51" w:rsidP="00751F51"/>
    <w:tbl>
      <w:tblPr>
        <w:tblStyle w:val="Siatkatabelijasna"/>
        <w:tblpPr w:leftFromText="141" w:rightFromText="141" w:vertAnchor="text" w:tblpX="250" w:tblpY="1"/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3239"/>
        <w:gridCol w:w="2715"/>
      </w:tblGrid>
      <w:tr w:rsidR="00751F51" w:rsidRPr="00725919" w14:paraId="24B3CC54" w14:textId="77777777" w:rsidTr="003C167D">
        <w:trPr>
          <w:trHeight w:val="338"/>
        </w:trPr>
        <w:tc>
          <w:tcPr>
            <w:tcW w:w="1809" w:type="dxa"/>
          </w:tcPr>
          <w:p w14:paraId="2C3E40D9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Dokument</w:t>
            </w:r>
          </w:p>
        </w:tc>
        <w:tc>
          <w:tcPr>
            <w:tcW w:w="5954" w:type="dxa"/>
            <w:gridSpan w:val="2"/>
          </w:tcPr>
          <w:p w14:paraId="6B4A83EB" w14:textId="77777777" w:rsidR="003C167D" w:rsidRPr="003C167D" w:rsidRDefault="002C526F" w:rsidP="003C167D">
            <w:pPr>
              <w:rPr>
                <w:rStyle w:val="Wyrnieniedelikatne"/>
                <w:rFonts w:eastAsiaTheme="majorEastAsia" w:cstheme="minorBidi"/>
                <w:color w:val="auto"/>
              </w:rPr>
            </w:pPr>
            <w:sdt>
              <w:sdtPr>
                <w:rPr>
                  <w:rStyle w:val="Wyrnieniedelikatne"/>
                  <w:rFonts w:cstheme="minorBidi"/>
                  <w:color w:val="auto"/>
                </w:rPr>
                <w:alias w:val="Tytuł"/>
                <w:tag w:val=""/>
                <w:id w:val="1409732179"/>
                <w:placeholder>
                  <w:docPart w:val="FCECC97A89E24FBBBC741AEFDE150B7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>
                <w:rPr>
                  <w:rStyle w:val="Wyrnieniedelikatne"/>
                </w:rPr>
              </w:sdtEndPr>
              <w:sdtContent>
                <w:r w:rsidR="00120212">
                  <w:rPr>
                    <w:rStyle w:val="Wyrnieniedelikatne"/>
                    <w:rFonts w:cstheme="minorBidi"/>
                    <w:color w:val="auto"/>
                  </w:rPr>
                  <w:t>Dokumentacja projektowa</w:t>
                </w:r>
              </w:sdtContent>
            </w:sdt>
          </w:p>
        </w:tc>
      </w:tr>
      <w:tr w:rsidR="00751F51" w:rsidRPr="001D4759" w14:paraId="39912048" w14:textId="77777777" w:rsidTr="003C167D">
        <w:trPr>
          <w:trHeight w:val="338"/>
        </w:trPr>
        <w:tc>
          <w:tcPr>
            <w:tcW w:w="1809" w:type="dxa"/>
          </w:tcPr>
          <w:p w14:paraId="20B27308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Temat</w:t>
            </w:r>
          </w:p>
        </w:tc>
        <w:tc>
          <w:tcPr>
            <w:tcW w:w="5954" w:type="dxa"/>
            <w:gridSpan w:val="2"/>
          </w:tcPr>
          <w:p w14:paraId="78F3BC70" w14:textId="329B64CE" w:rsidR="00751F51" w:rsidRPr="003C167D" w:rsidRDefault="00EE77F1" w:rsidP="00EE77F1">
            <w:pPr>
              <w:tabs>
                <w:tab w:val="left" w:pos="2325"/>
              </w:tabs>
              <w:rPr>
                <w:rStyle w:val="Wyrnieniedelikatne"/>
                <w:rFonts w:asciiTheme="majorHAnsi" w:eastAsiaTheme="majorEastAsia" w:hAnsiTheme="majorHAnsi" w:cstheme="minorBidi"/>
                <w:smallCaps w:val="0"/>
                <w:color w:val="auto"/>
              </w:rPr>
            </w:pPr>
            <w:r>
              <w:rPr>
                <w:rStyle w:val="Wyrnieniedelikatne"/>
                <w:rFonts w:eastAsiaTheme="majorEastAsia" w:cstheme="minorBidi"/>
                <w:smallCaps w:val="0"/>
                <w:color w:val="auto"/>
              </w:rPr>
              <w:t>Eksport sprzedaży z subiekt GT Do pliku CSV</w:t>
            </w:r>
          </w:p>
        </w:tc>
      </w:tr>
      <w:tr w:rsidR="00751F51" w:rsidRPr="001D4759" w14:paraId="607A4920" w14:textId="77777777" w:rsidTr="003C167D">
        <w:trPr>
          <w:trHeight w:val="338"/>
        </w:trPr>
        <w:tc>
          <w:tcPr>
            <w:tcW w:w="1809" w:type="dxa"/>
          </w:tcPr>
          <w:p w14:paraId="0F902CEC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Wersja dokumentu</w:t>
            </w:r>
          </w:p>
        </w:tc>
        <w:tc>
          <w:tcPr>
            <w:tcW w:w="3239" w:type="dxa"/>
          </w:tcPr>
          <w:p w14:paraId="29180725" w14:textId="77777777" w:rsidR="004A1589" w:rsidRPr="003C167D" w:rsidRDefault="00751F51" w:rsidP="00E74CFC">
            <w:pPr>
              <w:ind w:left="63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Data powstania wersji</w:t>
            </w:r>
          </w:p>
        </w:tc>
        <w:tc>
          <w:tcPr>
            <w:tcW w:w="2715" w:type="dxa"/>
          </w:tcPr>
          <w:p w14:paraId="19D6CCC4" w14:textId="77777777" w:rsidR="00E74CFC" w:rsidRPr="003C167D" w:rsidRDefault="00751F51" w:rsidP="00E74CFC">
            <w:pPr>
              <w:ind w:left="63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Przyczyna powstania wersji</w:t>
            </w:r>
          </w:p>
        </w:tc>
      </w:tr>
      <w:tr w:rsidR="00751F51" w:rsidRPr="001D4759" w14:paraId="2D656602" w14:textId="77777777" w:rsidTr="003C167D">
        <w:trPr>
          <w:trHeight w:val="338"/>
        </w:trPr>
        <w:tc>
          <w:tcPr>
            <w:tcW w:w="1809" w:type="dxa"/>
          </w:tcPr>
          <w:p w14:paraId="4E544D3B" w14:textId="4839C4D6" w:rsidR="00751F51" w:rsidRPr="00DE67FC" w:rsidRDefault="00751F51" w:rsidP="003568E2">
            <w:pPr>
              <w:jc w:val="center"/>
              <w:rPr>
                <w:rStyle w:val="Wyrnieniedelikatne"/>
                <w:rFonts w:eastAsiaTheme="majorEastAsia"/>
                <w:color w:val="1F497D" w:themeColor="text2"/>
              </w:rPr>
            </w:pPr>
            <w:r w:rsidRPr="003C167D">
              <w:rPr>
                <w:rStyle w:val="Wyrnieniedelikatne"/>
                <w:rFonts w:eastAsiaTheme="majorEastAsia"/>
                <w:noProof/>
                <w:color w:val="auto"/>
              </w:rPr>
              <w:fldChar w:fldCharType="begin"/>
            </w:r>
            <w:r w:rsidRPr="003C167D">
              <w:rPr>
                <w:rStyle w:val="Wyrnieniedelikatne"/>
                <w:rFonts w:eastAsiaTheme="majorEastAsia"/>
                <w:noProof/>
                <w:color w:val="auto"/>
              </w:rPr>
              <w:instrText xml:space="preserve"> DOCPROPERTY  Wersja  \* MERGEFORMAT </w:instrText>
            </w:r>
            <w:r w:rsidRPr="003C167D">
              <w:rPr>
                <w:rStyle w:val="Wyrnieniedelikatne"/>
                <w:rFonts w:eastAsiaTheme="majorEastAsia"/>
                <w:noProof/>
                <w:color w:val="auto"/>
              </w:rPr>
              <w:fldChar w:fldCharType="separate"/>
            </w:r>
            <w:r w:rsidR="0041729E">
              <w:rPr>
                <w:rStyle w:val="Wyrnieniedelikatne"/>
                <w:rFonts w:eastAsiaTheme="majorEastAsia"/>
                <w:noProof/>
                <w:color w:val="auto"/>
              </w:rPr>
              <w:t>1</w:t>
            </w:r>
            <w:r w:rsidRPr="003C167D">
              <w:rPr>
                <w:rStyle w:val="Wyrnieniedelikatne"/>
                <w:rFonts w:eastAsiaTheme="majorEastAsia"/>
                <w:noProof/>
                <w:color w:val="auto"/>
              </w:rPr>
              <w:fldChar w:fldCharType="end"/>
            </w:r>
          </w:p>
        </w:tc>
        <w:tc>
          <w:tcPr>
            <w:tcW w:w="3239" w:type="dxa"/>
          </w:tcPr>
          <w:p w14:paraId="1323ACE6" w14:textId="03AA8E83" w:rsidR="00751F51" w:rsidRPr="003C167D" w:rsidRDefault="00E74CFC" w:rsidP="003C167D">
            <w:pPr>
              <w:rPr>
                <w:rStyle w:val="Wyrnieniedelikatne"/>
                <w:rFonts w:eastAsiaTheme="majorEastAsia"/>
                <w:color w:val="auto"/>
              </w:rPr>
            </w:pPr>
            <w:r w:rsidRPr="004A1589">
              <w:rPr>
                <w:rStyle w:val="Wyrnieniedelikatne"/>
                <w:rFonts w:eastAsiaTheme="majorEastAsia"/>
                <w:color w:val="auto"/>
              </w:rPr>
              <w:fldChar w:fldCharType="begin"/>
            </w:r>
            <w:r w:rsidRPr="004A1589">
              <w:rPr>
                <w:rStyle w:val="Wyrnieniedelikatne"/>
                <w:rFonts w:eastAsiaTheme="majorEastAsia"/>
                <w:color w:val="auto"/>
              </w:rPr>
              <w:instrText xml:space="preserve"> SAVEDATE   \* MERGEFORMAT </w:instrText>
            </w:r>
            <w:r w:rsidRPr="004A1589">
              <w:rPr>
                <w:rStyle w:val="Wyrnieniedelikatne"/>
                <w:rFonts w:eastAsiaTheme="majorEastAsia"/>
                <w:color w:val="auto"/>
              </w:rPr>
              <w:fldChar w:fldCharType="separate"/>
            </w:r>
            <w:r w:rsidR="00EF6343">
              <w:rPr>
                <w:rStyle w:val="Wyrnieniedelikatne"/>
                <w:rFonts w:eastAsiaTheme="majorEastAsia"/>
                <w:noProof/>
                <w:color w:val="auto"/>
              </w:rPr>
              <w:t>26.07.2021 21:52:00</w:t>
            </w:r>
            <w:r w:rsidRPr="004A1589">
              <w:rPr>
                <w:rStyle w:val="Wyrnieniedelikatne"/>
                <w:rFonts w:eastAsiaTheme="majorEastAsia"/>
                <w:color w:val="auto"/>
              </w:rPr>
              <w:fldChar w:fldCharType="end"/>
            </w:r>
          </w:p>
        </w:tc>
        <w:tc>
          <w:tcPr>
            <w:tcW w:w="2715" w:type="dxa"/>
          </w:tcPr>
          <w:p w14:paraId="5AACAC93" w14:textId="77777777" w:rsidR="00751F51" w:rsidRPr="003C167D" w:rsidRDefault="0028591A" w:rsidP="003C167D">
            <w:pPr>
              <w:rPr>
                <w:rStyle w:val="Wyrnieniedelikatne"/>
                <w:rFonts w:eastAsiaTheme="majorEastAsia"/>
                <w:color w:val="auto"/>
              </w:rPr>
            </w:pPr>
            <w:r>
              <w:rPr>
                <w:rStyle w:val="Wyrnieniedelikatne"/>
                <w:rFonts w:eastAsiaTheme="majorEastAsia"/>
                <w:noProof/>
                <w:color w:val="auto"/>
              </w:rPr>
              <w:t>Rozpoczęcie projektu</w:t>
            </w:r>
          </w:p>
        </w:tc>
      </w:tr>
      <w:tr w:rsidR="00751F51" w:rsidRPr="001D4759" w14:paraId="2DFB2589" w14:textId="77777777" w:rsidTr="003C167D">
        <w:trPr>
          <w:trHeight w:val="338"/>
        </w:trPr>
        <w:tc>
          <w:tcPr>
            <w:tcW w:w="1809" w:type="dxa"/>
          </w:tcPr>
          <w:p w14:paraId="26073611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Autor dokumentu</w:t>
            </w:r>
          </w:p>
        </w:tc>
        <w:tc>
          <w:tcPr>
            <w:tcW w:w="5954" w:type="dxa"/>
            <w:gridSpan w:val="2"/>
          </w:tcPr>
          <w:p w14:paraId="7DB1EDC2" w14:textId="76A237A9" w:rsidR="00751F51" w:rsidRPr="003C167D" w:rsidRDefault="004127B7" w:rsidP="003C167D">
            <w:pPr>
              <w:rPr>
                <w:rStyle w:val="Wyrnieniedelikatne"/>
                <w:rFonts w:eastAsiaTheme="majorEastAsia"/>
                <w:color w:val="auto"/>
              </w:rPr>
            </w:pPr>
            <w:r>
              <w:rPr>
                <w:rStyle w:val="Wyrnieniedelikatne"/>
                <w:rFonts w:eastAsiaTheme="majorEastAsia"/>
                <w:color w:val="auto"/>
              </w:rPr>
              <w:t>Tomasz Cieślik</w:t>
            </w:r>
          </w:p>
        </w:tc>
      </w:tr>
      <w:tr w:rsidR="00751F51" w:rsidRPr="001D4759" w14:paraId="7E73BF42" w14:textId="77777777" w:rsidTr="003C167D">
        <w:trPr>
          <w:trHeight w:val="338"/>
        </w:trPr>
        <w:tc>
          <w:tcPr>
            <w:tcW w:w="1809" w:type="dxa"/>
          </w:tcPr>
          <w:p w14:paraId="16DBCE91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Status</w:t>
            </w:r>
          </w:p>
        </w:tc>
        <w:tc>
          <w:tcPr>
            <w:tcW w:w="5954" w:type="dxa"/>
            <w:gridSpan w:val="2"/>
          </w:tcPr>
          <w:p w14:paraId="09904355" w14:textId="77777777" w:rsidR="00751F51" w:rsidRPr="003C167D" w:rsidRDefault="00FA3C2B" w:rsidP="003C167D">
            <w:pPr>
              <w:rPr>
                <w:rStyle w:val="Wyrnieniedelikatne"/>
                <w:rFonts w:eastAsiaTheme="majorEastAsia"/>
                <w:color w:val="auto"/>
              </w:rPr>
            </w:pPr>
            <w:r>
              <w:rPr>
                <w:rStyle w:val="Wyrnieniedelikatne"/>
                <w:rFonts w:eastAsiaTheme="majorEastAsia"/>
                <w:color w:val="auto"/>
              </w:rPr>
              <w:t>W realizacji</w:t>
            </w:r>
          </w:p>
        </w:tc>
      </w:tr>
      <w:tr w:rsidR="00751F51" w:rsidRPr="001D4759" w14:paraId="72042238" w14:textId="77777777" w:rsidTr="003C167D">
        <w:trPr>
          <w:trHeight w:val="338"/>
        </w:trPr>
        <w:tc>
          <w:tcPr>
            <w:tcW w:w="1809" w:type="dxa"/>
          </w:tcPr>
          <w:p w14:paraId="397D4DB3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Plik dokumentu</w:t>
            </w:r>
          </w:p>
        </w:tc>
        <w:tc>
          <w:tcPr>
            <w:tcW w:w="5954" w:type="dxa"/>
            <w:gridSpan w:val="2"/>
          </w:tcPr>
          <w:p w14:paraId="171A9649" w14:textId="558DF02D" w:rsidR="00751F51" w:rsidRPr="003C167D" w:rsidRDefault="00EE77F1" w:rsidP="003C167D">
            <w:pPr>
              <w:rPr>
                <w:rStyle w:val="Wyrnieniedelikatne"/>
                <w:rFonts w:eastAsiaTheme="majorEastAsia"/>
                <w:color w:val="auto"/>
              </w:rPr>
            </w:pPr>
            <w:r w:rsidRPr="00EE77F1">
              <w:rPr>
                <w:rStyle w:val="Wyrnieniedelikatne"/>
                <w:rFonts w:eastAsiaTheme="majorEastAsia"/>
                <w:color w:val="auto"/>
              </w:rPr>
              <w:t xml:space="preserve">projekt </w:t>
            </w:r>
            <w:r>
              <w:rPr>
                <w:rStyle w:val="Wyrnieniedelikatne"/>
                <w:rFonts w:eastAsiaTheme="majorEastAsia"/>
                <w:color w:val="auto"/>
              </w:rPr>
              <w:t>–</w:t>
            </w:r>
            <w:r w:rsidRPr="00EE77F1">
              <w:rPr>
                <w:rStyle w:val="Wyrnieniedelikatne"/>
                <w:rFonts w:eastAsiaTheme="majorEastAsia"/>
                <w:color w:val="auto"/>
              </w:rPr>
              <w:t xml:space="preserve"> EksportSprzedażyZSubiektGTDoCsv</w:t>
            </w:r>
            <w:r>
              <w:rPr>
                <w:rStyle w:val="Wyrnieniedelikatne"/>
                <w:rFonts w:eastAsiaTheme="majorEastAsia"/>
                <w:color w:val="auto"/>
              </w:rPr>
              <w:t>.docx</w:t>
            </w:r>
          </w:p>
        </w:tc>
      </w:tr>
    </w:tbl>
    <w:p w14:paraId="23A1A4EC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0B40BED7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4DE5EE0F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08EA98E2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2AF7CB01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7F33A1FA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7AD9F1FF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1625BF59" w14:textId="77777777" w:rsidR="00751F51" w:rsidRPr="00CF2503" w:rsidRDefault="00751F51" w:rsidP="00751F51">
      <w:pPr>
        <w:pStyle w:val="Stopka"/>
        <w:tabs>
          <w:tab w:val="clear" w:pos="4536"/>
          <w:tab w:val="clear" w:pos="9072"/>
        </w:tabs>
        <w:ind w:left="142"/>
        <w:jc w:val="right"/>
        <w:rPr>
          <w:rFonts w:ascii="Arial" w:hAnsi="Arial" w:cs="Arial"/>
          <w:b/>
          <w:bCs/>
        </w:rPr>
      </w:pPr>
    </w:p>
    <w:p w14:paraId="412A689D" w14:textId="77777777" w:rsidR="00751F51" w:rsidRDefault="00751F51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14:paraId="12FC1A1E" w14:textId="77777777" w:rsidR="00751F51" w:rsidRDefault="00751F51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14:paraId="6C82A486" w14:textId="77777777" w:rsidR="00751F51" w:rsidRDefault="00751F51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14:paraId="6AEE8849" w14:textId="77777777" w:rsidR="00751F51" w:rsidRDefault="00751F51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14:paraId="5BEF5007" w14:textId="77777777" w:rsidR="002F16FD" w:rsidRDefault="002F16FD">
      <w:pPr>
        <w:sectPr w:rsidR="002F16FD" w:rsidSect="00F34D1E">
          <w:headerReference w:type="default" r:id="rId8"/>
          <w:footerReference w:type="default" r:id="rId9"/>
          <w:pgSz w:w="11906" w:h="16838"/>
          <w:pgMar w:top="1440" w:right="849" w:bottom="1440" w:left="1134" w:header="164" w:footer="454" w:gutter="0"/>
          <w:cols w:space="708"/>
          <w:docGrid w:linePitch="360"/>
        </w:sectPr>
      </w:pPr>
    </w:p>
    <w:p w14:paraId="20C7D006" w14:textId="77777777" w:rsidR="0024748E" w:rsidRDefault="00A90B86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1"/>
          <w:szCs w:val="21"/>
        </w:rPr>
        <w:lastRenderedPageBreak/>
        <w:fldChar w:fldCharType="begin"/>
      </w:r>
      <w:r>
        <w:rPr>
          <w:sz w:val="21"/>
          <w:szCs w:val="21"/>
        </w:rPr>
        <w:instrText xml:space="preserve"> TOC \o "1-2" \h \z </w:instrText>
      </w:r>
      <w:r>
        <w:rPr>
          <w:sz w:val="21"/>
          <w:szCs w:val="21"/>
        </w:rPr>
        <w:fldChar w:fldCharType="separate"/>
      </w:r>
      <w:hyperlink w:anchor="_Toc78226792" w:history="1">
        <w:r w:rsidR="0024748E" w:rsidRPr="00C41964">
          <w:rPr>
            <w:rStyle w:val="Hipercze"/>
            <w:noProof/>
          </w:rPr>
          <w:t>1</w:t>
        </w:r>
        <w:r w:rsidR="0024748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4748E" w:rsidRPr="00C41964">
          <w:rPr>
            <w:rStyle w:val="Hipercze"/>
            <w:noProof/>
          </w:rPr>
          <w:t>Wymagania</w:t>
        </w:r>
        <w:r w:rsidR="0024748E">
          <w:rPr>
            <w:noProof/>
            <w:webHidden/>
          </w:rPr>
          <w:tab/>
        </w:r>
        <w:r w:rsidR="0024748E">
          <w:rPr>
            <w:noProof/>
            <w:webHidden/>
          </w:rPr>
          <w:fldChar w:fldCharType="begin"/>
        </w:r>
        <w:r w:rsidR="0024748E">
          <w:rPr>
            <w:noProof/>
            <w:webHidden/>
          </w:rPr>
          <w:instrText xml:space="preserve"> PAGEREF _Toc78226792 \h </w:instrText>
        </w:r>
        <w:r w:rsidR="0024748E">
          <w:rPr>
            <w:noProof/>
            <w:webHidden/>
          </w:rPr>
        </w:r>
        <w:r w:rsidR="0024748E">
          <w:rPr>
            <w:noProof/>
            <w:webHidden/>
          </w:rPr>
          <w:fldChar w:fldCharType="separate"/>
        </w:r>
        <w:r w:rsidR="00EF6343">
          <w:rPr>
            <w:noProof/>
            <w:webHidden/>
          </w:rPr>
          <w:t>3</w:t>
        </w:r>
        <w:r w:rsidR="0024748E">
          <w:rPr>
            <w:noProof/>
            <w:webHidden/>
          </w:rPr>
          <w:fldChar w:fldCharType="end"/>
        </w:r>
      </w:hyperlink>
    </w:p>
    <w:p w14:paraId="2C842A42" w14:textId="77777777" w:rsidR="0024748E" w:rsidRDefault="002C526F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226793" w:history="1">
        <w:r w:rsidR="0024748E" w:rsidRPr="00C41964">
          <w:rPr>
            <w:rStyle w:val="Hipercze"/>
            <w:noProof/>
          </w:rPr>
          <w:t>2</w:t>
        </w:r>
        <w:r w:rsidR="0024748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4748E" w:rsidRPr="00C41964">
          <w:rPr>
            <w:rStyle w:val="Hipercze"/>
            <w:noProof/>
          </w:rPr>
          <w:t>Założenia</w:t>
        </w:r>
        <w:r w:rsidR="0024748E">
          <w:rPr>
            <w:noProof/>
            <w:webHidden/>
          </w:rPr>
          <w:tab/>
        </w:r>
        <w:r w:rsidR="0024748E">
          <w:rPr>
            <w:noProof/>
            <w:webHidden/>
          </w:rPr>
          <w:fldChar w:fldCharType="begin"/>
        </w:r>
        <w:r w:rsidR="0024748E">
          <w:rPr>
            <w:noProof/>
            <w:webHidden/>
          </w:rPr>
          <w:instrText xml:space="preserve"> PAGEREF _Toc78226793 \h </w:instrText>
        </w:r>
        <w:r w:rsidR="0024748E">
          <w:rPr>
            <w:noProof/>
            <w:webHidden/>
          </w:rPr>
        </w:r>
        <w:r w:rsidR="0024748E">
          <w:rPr>
            <w:noProof/>
            <w:webHidden/>
          </w:rPr>
          <w:fldChar w:fldCharType="separate"/>
        </w:r>
        <w:r w:rsidR="00EF6343">
          <w:rPr>
            <w:noProof/>
            <w:webHidden/>
          </w:rPr>
          <w:t>4</w:t>
        </w:r>
        <w:r w:rsidR="0024748E">
          <w:rPr>
            <w:noProof/>
            <w:webHidden/>
          </w:rPr>
          <w:fldChar w:fldCharType="end"/>
        </w:r>
      </w:hyperlink>
    </w:p>
    <w:p w14:paraId="6555E2AB" w14:textId="77777777" w:rsidR="0024748E" w:rsidRDefault="002C526F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226794" w:history="1">
        <w:r w:rsidR="0024748E" w:rsidRPr="00C41964">
          <w:rPr>
            <w:rStyle w:val="Hipercze"/>
            <w:noProof/>
          </w:rPr>
          <w:t>3</w:t>
        </w:r>
        <w:r w:rsidR="0024748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4748E" w:rsidRPr="00C41964">
          <w:rPr>
            <w:rStyle w:val="Hipercze"/>
            <w:noProof/>
          </w:rPr>
          <w:t>Instalacja – Wdrożenie</w:t>
        </w:r>
        <w:r w:rsidR="0024748E">
          <w:rPr>
            <w:noProof/>
            <w:webHidden/>
          </w:rPr>
          <w:tab/>
        </w:r>
        <w:r w:rsidR="0024748E">
          <w:rPr>
            <w:noProof/>
            <w:webHidden/>
          </w:rPr>
          <w:fldChar w:fldCharType="begin"/>
        </w:r>
        <w:r w:rsidR="0024748E">
          <w:rPr>
            <w:noProof/>
            <w:webHidden/>
          </w:rPr>
          <w:instrText xml:space="preserve"> PAGEREF _Toc78226794 \h </w:instrText>
        </w:r>
        <w:r w:rsidR="0024748E">
          <w:rPr>
            <w:noProof/>
            <w:webHidden/>
          </w:rPr>
        </w:r>
        <w:r w:rsidR="0024748E">
          <w:rPr>
            <w:noProof/>
            <w:webHidden/>
          </w:rPr>
          <w:fldChar w:fldCharType="separate"/>
        </w:r>
        <w:r w:rsidR="00EF6343">
          <w:rPr>
            <w:noProof/>
            <w:webHidden/>
          </w:rPr>
          <w:t>5</w:t>
        </w:r>
        <w:r w:rsidR="0024748E">
          <w:rPr>
            <w:noProof/>
            <w:webHidden/>
          </w:rPr>
          <w:fldChar w:fldCharType="end"/>
        </w:r>
      </w:hyperlink>
    </w:p>
    <w:p w14:paraId="2AE598E8" w14:textId="77777777" w:rsidR="0024748E" w:rsidRDefault="002C526F">
      <w:pPr>
        <w:pStyle w:val="Spistreci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226795" w:history="1">
        <w:r w:rsidR="0024748E" w:rsidRPr="00C41964">
          <w:rPr>
            <w:rStyle w:val="Hipercze"/>
            <w:noProof/>
          </w:rPr>
          <w:t>Udostępnienie programu na Github.com</w:t>
        </w:r>
        <w:r w:rsidR="0024748E">
          <w:rPr>
            <w:noProof/>
            <w:webHidden/>
          </w:rPr>
          <w:tab/>
        </w:r>
        <w:r w:rsidR="0024748E">
          <w:rPr>
            <w:noProof/>
            <w:webHidden/>
          </w:rPr>
          <w:fldChar w:fldCharType="begin"/>
        </w:r>
        <w:r w:rsidR="0024748E">
          <w:rPr>
            <w:noProof/>
            <w:webHidden/>
          </w:rPr>
          <w:instrText xml:space="preserve"> PAGEREF _Toc78226795 \h </w:instrText>
        </w:r>
        <w:r w:rsidR="0024748E">
          <w:rPr>
            <w:noProof/>
            <w:webHidden/>
          </w:rPr>
        </w:r>
        <w:r w:rsidR="0024748E">
          <w:rPr>
            <w:noProof/>
            <w:webHidden/>
          </w:rPr>
          <w:fldChar w:fldCharType="separate"/>
        </w:r>
        <w:r w:rsidR="00EF6343">
          <w:rPr>
            <w:noProof/>
            <w:webHidden/>
          </w:rPr>
          <w:t>5</w:t>
        </w:r>
        <w:r w:rsidR="0024748E">
          <w:rPr>
            <w:noProof/>
            <w:webHidden/>
          </w:rPr>
          <w:fldChar w:fldCharType="end"/>
        </w:r>
      </w:hyperlink>
    </w:p>
    <w:p w14:paraId="108C514C" w14:textId="144A11FE" w:rsidR="00F069A4" w:rsidRDefault="00A90B86" w:rsidP="00CF253B">
      <w:pPr>
        <w:pStyle w:val="BIELbit-wyliczanka"/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fldChar w:fldCharType="end"/>
      </w:r>
    </w:p>
    <w:p w14:paraId="72177A44" w14:textId="483E4F7F" w:rsidR="00360731" w:rsidRDefault="00360731" w:rsidP="00360731">
      <w:pPr>
        <w:pStyle w:val="Nagwek1"/>
      </w:pPr>
      <w:bookmarkStart w:id="0" w:name="_Toc28715878"/>
      <w:bookmarkStart w:id="1" w:name="_Toc78226792"/>
      <w:r w:rsidRPr="00E84366">
        <w:lastRenderedPageBreak/>
        <w:t>Wymagania</w:t>
      </w:r>
      <w:bookmarkEnd w:id="0"/>
      <w:bookmarkEnd w:id="1"/>
      <w:r w:rsidRPr="00E84366">
        <w:t xml:space="preserve"> </w:t>
      </w:r>
    </w:p>
    <w:p w14:paraId="5A024902" w14:textId="77777777" w:rsidR="00273E59" w:rsidRDefault="00273E59" w:rsidP="00273E59">
      <w:pPr>
        <w:ind w:left="708" w:firstLine="708"/>
        <w:rPr>
          <w:sz w:val="21"/>
          <w:szCs w:val="21"/>
        </w:rPr>
      </w:pPr>
    </w:p>
    <w:p w14:paraId="617DE86F" w14:textId="77777777" w:rsidR="00273E59" w:rsidRDefault="00273E59" w:rsidP="00273E59">
      <w:pPr>
        <w:ind w:left="708" w:firstLine="708"/>
        <w:rPr>
          <w:sz w:val="21"/>
          <w:szCs w:val="21"/>
        </w:rPr>
      </w:pPr>
    </w:p>
    <w:p w14:paraId="56023C95" w14:textId="7DF72554" w:rsidR="00451762" w:rsidRDefault="00EE77F1" w:rsidP="00451762">
      <w:pPr>
        <w:pStyle w:val="Akapitzlist"/>
        <w:numPr>
          <w:ilvl w:val="0"/>
          <w:numId w:val="32"/>
        </w:numPr>
        <w:rPr>
          <w:sz w:val="21"/>
          <w:szCs w:val="21"/>
        </w:rPr>
      </w:pPr>
      <w:r w:rsidRPr="00273E59">
        <w:rPr>
          <w:sz w:val="21"/>
          <w:szCs w:val="21"/>
        </w:rPr>
        <w:t>Utworzenie rozwiązania</w:t>
      </w:r>
      <w:r w:rsidR="002331A1">
        <w:rPr>
          <w:sz w:val="21"/>
          <w:szCs w:val="21"/>
        </w:rPr>
        <w:t xml:space="preserve"> mającego </w:t>
      </w:r>
      <w:r w:rsidR="00273E59" w:rsidRPr="00273E59">
        <w:rPr>
          <w:sz w:val="21"/>
          <w:szCs w:val="21"/>
        </w:rPr>
        <w:t xml:space="preserve"> wyeksportować dane</w:t>
      </w:r>
      <w:r w:rsidR="00451762">
        <w:rPr>
          <w:sz w:val="21"/>
          <w:szCs w:val="21"/>
        </w:rPr>
        <w:t xml:space="preserve"> </w:t>
      </w:r>
      <w:r w:rsidR="00273E59" w:rsidRPr="00273E59">
        <w:rPr>
          <w:sz w:val="21"/>
          <w:szCs w:val="21"/>
        </w:rPr>
        <w:t xml:space="preserve"> dotyczące sprzedaży </w:t>
      </w:r>
      <w:r w:rsidR="00392188">
        <w:rPr>
          <w:sz w:val="21"/>
          <w:szCs w:val="21"/>
        </w:rPr>
        <w:t xml:space="preserve">do kontrahentów </w:t>
      </w:r>
      <w:r w:rsidR="00273E59" w:rsidRPr="00273E59">
        <w:rPr>
          <w:sz w:val="21"/>
          <w:szCs w:val="21"/>
        </w:rPr>
        <w:t xml:space="preserve">z Subiekt GT do </w:t>
      </w:r>
      <w:r w:rsidR="002331A1">
        <w:rPr>
          <w:sz w:val="21"/>
          <w:szCs w:val="21"/>
        </w:rPr>
        <w:t xml:space="preserve">pliku </w:t>
      </w:r>
      <w:proofErr w:type="spellStart"/>
      <w:r w:rsidR="002331A1">
        <w:rPr>
          <w:sz w:val="21"/>
          <w:szCs w:val="21"/>
        </w:rPr>
        <w:t>Csv</w:t>
      </w:r>
      <w:proofErr w:type="spellEnd"/>
      <w:r w:rsidR="002331A1">
        <w:rPr>
          <w:sz w:val="21"/>
          <w:szCs w:val="21"/>
        </w:rPr>
        <w:t xml:space="preserve"> </w:t>
      </w:r>
      <w:r w:rsidR="00451762">
        <w:rPr>
          <w:sz w:val="21"/>
          <w:szCs w:val="21"/>
        </w:rPr>
        <w:t>za poprzedni oraz bieżący rok:</w:t>
      </w:r>
    </w:p>
    <w:p w14:paraId="72199364" w14:textId="70B9B42D" w:rsidR="00451762" w:rsidRDefault="00451762" w:rsidP="00451762">
      <w:pPr>
        <w:pStyle w:val="Akapitzlist"/>
        <w:numPr>
          <w:ilvl w:val="1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Dane za poprzedni rok są udostępniane w formie sumarycznej</w:t>
      </w:r>
    </w:p>
    <w:p w14:paraId="2401B641" w14:textId="17E40031" w:rsidR="00451762" w:rsidRPr="00451762" w:rsidRDefault="00451762" w:rsidP="00451762">
      <w:pPr>
        <w:pStyle w:val="Akapitzlist"/>
        <w:numPr>
          <w:ilvl w:val="1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Dane za bieżący rok są udostępniane w rozbiciu na miesiące oraz sumarycznie za cały rok</w:t>
      </w:r>
    </w:p>
    <w:p w14:paraId="2EB2A884" w14:textId="367EE791" w:rsidR="00273E59" w:rsidRDefault="00273E59" w:rsidP="00273E59">
      <w:pPr>
        <w:pStyle w:val="Akapitzlist"/>
        <w:numPr>
          <w:ilvl w:val="0"/>
          <w:numId w:val="32"/>
        </w:numPr>
        <w:rPr>
          <w:sz w:val="21"/>
          <w:szCs w:val="21"/>
        </w:rPr>
      </w:pPr>
      <w:r w:rsidRPr="00273E59">
        <w:rPr>
          <w:sz w:val="21"/>
          <w:szCs w:val="21"/>
        </w:rPr>
        <w:t>Celem</w:t>
      </w:r>
      <w:r w:rsidR="002331A1">
        <w:rPr>
          <w:sz w:val="21"/>
          <w:szCs w:val="21"/>
        </w:rPr>
        <w:t xml:space="preserve"> przygotowania prezentacyjnego rozwiązania założono w Subiekt GT podmiot demons</w:t>
      </w:r>
      <w:r w:rsidR="00392188">
        <w:rPr>
          <w:sz w:val="21"/>
          <w:szCs w:val="21"/>
        </w:rPr>
        <w:t>tracyjny z przykładowymi danymi</w:t>
      </w:r>
    </w:p>
    <w:p w14:paraId="3EDC00CC" w14:textId="31AF254C" w:rsidR="00392188" w:rsidRDefault="00392188" w:rsidP="00273E59">
      <w:pPr>
        <w:pStyle w:val="Akapitzlist"/>
        <w:numPr>
          <w:ilvl w:val="0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Wyliczana będzie sprzedaż netto</w:t>
      </w:r>
    </w:p>
    <w:p w14:paraId="191765F5" w14:textId="3D867088" w:rsidR="00392188" w:rsidRDefault="00392188" w:rsidP="00273E59">
      <w:pPr>
        <w:pStyle w:val="Akapitzlist"/>
        <w:numPr>
          <w:ilvl w:val="0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Kolumny mają być oddzielane średnikami</w:t>
      </w:r>
    </w:p>
    <w:p w14:paraId="36CC5D2F" w14:textId="172E4E4A" w:rsidR="002331A1" w:rsidRDefault="002331A1" w:rsidP="00273E59">
      <w:pPr>
        <w:pStyle w:val="Akapitzlist"/>
        <w:numPr>
          <w:ilvl w:val="0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Rozwiązanie ma przesyłać następujące dane (kolumny):</w:t>
      </w:r>
    </w:p>
    <w:p w14:paraId="2F597D72" w14:textId="1349D174" w:rsidR="002331A1" w:rsidRDefault="002331A1" w:rsidP="002331A1">
      <w:pPr>
        <w:pStyle w:val="Akapitzlist"/>
        <w:numPr>
          <w:ilvl w:val="1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Symbol kontrahenta</w:t>
      </w:r>
    </w:p>
    <w:p w14:paraId="20E81552" w14:textId="0286A324" w:rsidR="00451762" w:rsidRDefault="00451762" w:rsidP="002331A1">
      <w:pPr>
        <w:pStyle w:val="Akapitzlist"/>
        <w:numPr>
          <w:ilvl w:val="1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Nazwa kontrahenta</w:t>
      </w:r>
    </w:p>
    <w:p w14:paraId="11F511E8" w14:textId="66DB9785" w:rsidR="002331A1" w:rsidRDefault="00392188" w:rsidP="002331A1">
      <w:pPr>
        <w:pStyle w:val="Akapitzlist"/>
        <w:numPr>
          <w:ilvl w:val="1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Sprzedaż łączna w roku  poprzedni nr rok u</w:t>
      </w:r>
    </w:p>
    <w:p w14:paraId="0C176E7E" w14:textId="6A0B0FF4" w:rsidR="00392188" w:rsidRDefault="00392188" w:rsidP="002331A1">
      <w:pPr>
        <w:pStyle w:val="Akapitzlist"/>
        <w:numPr>
          <w:ilvl w:val="1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Styczeń bieżący nr roku</w:t>
      </w:r>
    </w:p>
    <w:p w14:paraId="5F6F26F6" w14:textId="2CA4424E" w:rsidR="00392188" w:rsidRDefault="00392188" w:rsidP="002331A1">
      <w:pPr>
        <w:pStyle w:val="Akapitzlist"/>
        <w:numPr>
          <w:ilvl w:val="1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Luty bieżący rok</w:t>
      </w:r>
    </w:p>
    <w:p w14:paraId="349063F5" w14:textId="112EB039" w:rsidR="00392188" w:rsidRDefault="00392188" w:rsidP="002331A1">
      <w:pPr>
        <w:pStyle w:val="Akapitzlist"/>
        <w:numPr>
          <w:ilvl w:val="1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Marzec bieżący rok</w:t>
      </w:r>
    </w:p>
    <w:p w14:paraId="472B414A" w14:textId="5008FCE5" w:rsidR="00392188" w:rsidRDefault="00392188" w:rsidP="002331A1">
      <w:pPr>
        <w:pStyle w:val="Akapitzlist"/>
        <w:numPr>
          <w:ilvl w:val="1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Kwiecień bieżący rok</w:t>
      </w:r>
    </w:p>
    <w:p w14:paraId="456FE160" w14:textId="7D3FC3C2" w:rsidR="00392188" w:rsidRDefault="00392188" w:rsidP="002331A1">
      <w:pPr>
        <w:pStyle w:val="Akapitzlist"/>
        <w:numPr>
          <w:ilvl w:val="1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Maj bieżący rok</w:t>
      </w:r>
    </w:p>
    <w:p w14:paraId="1245F1A0" w14:textId="343B34C6" w:rsidR="00392188" w:rsidRDefault="00392188" w:rsidP="002331A1">
      <w:pPr>
        <w:pStyle w:val="Akapitzlist"/>
        <w:numPr>
          <w:ilvl w:val="1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Czerwiec bieżący rok</w:t>
      </w:r>
    </w:p>
    <w:p w14:paraId="5E645B62" w14:textId="22ED9E8B" w:rsidR="00392188" w:rsidRDefault="00392188" w:rsidP="002331A1">
      <w:pPr>
        <w:pStyle w:val="Akapitzlist"/>
        <w:numPr>
          <w:ilvl w:val="1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Lipiec bieżący rok</w:t>
      </w:r>
    </w:p>
    <w:p w14:paraId="10E80D85" w14:textId="1A325E59" w:rsidR="00392188" w:rsidRDefault="00392188" w:rsidP="002331A1">
      <w:pPr>
        <w:pStyle w:val="Akapitzlist"/>
        <w:numPr>
          <w:ilvl w:val="1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Sierpień bieżący rok</w:t>
      </w:r>
    </w:p>
    <w:p w14:paraId="195A4ED5" w14:textId="5F402822" w:rsidR="00392188" w:rsidRDefault="00392188" w:rsidP="002331A1">
      <w:pPr>
        <w:pStyle w:val="Akapitzlist"/>
        <w:numPr>
          <w:ilvl w:val="1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Wrzesień bieżący rok</w:t>
      </w:r>
    </w:p>
    <w:p w14:paraId="3B509697" w14:textId="34086EE9" w:rsidR="00392188" w:rsidRDefault="00392188" w:rsidP="002331A1">
      <w:pPr>
        <w:pStyle w:val="Akapitzlist"/>
        <w:numPr>
          <w:ilvl w:val="1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Październik bieżący rok</w:t>
      </w:r>
    </w:p>
    <w:p w14:paraId="4293A368" w14:textId="0E4C1DEA" w:rsidR="00392188" w:rsidRDefault="00392188" w:rsidP="002331A1">
      <w:pPr>
        <w:pStyle w:val="Akapitzlist"/>
        <w:numPr>
          <w:ilvl w:val="1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Listopad bieżący rok</w:t>
      </w:r>
    </w:p>
    <w:p w14:paraId="19244193" w14:textId="1E522A9F" w:rsidR="00392188" w:rsidRDefault="00392188" w:rsidP="002331A1">
      <w:pPr>
        <w:pStyle w:val="Akapitzlist"/>
        <w:numPr>
          <w:ilvl w:val="1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Grudzień bieżący rok</w:t>
      </w:r>
    </w:p>
    <w:p w14:paraId="5139CEC8" w14:textId="7BA332AD" w:rsidR="00392188" w:rsidRPr="002331A1" w:rsidRDefault="00392188" w:rsidP="002331A1">
      <w:pPr>
        <w:pStyle w:val="Akapitzlist"/>
        <w:numPr>
          <w:ilvl w:val="1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Łączna sprzedaż w bieżącym roku</w:t>
      </w:r>
    </w:p>
    <w:p w14:paraId="30DB2A9C" w14:textId="6997D67D" w:rsidR="002331A1" w:rsidRDefault="00392188" w:rsidP="00273E59">
      <w:pPr>
        <w:pStyle w:val="Akapitzlist"/>
        <w:numPr>
          <w:ilvl w:val="0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Pliki mają być zapisywane we wskazanej lokalizacji na serwerze</w:t>
      </w:r>
    </w:p>
    <w:p w14:paraId="54438D54" w14:textId="2159BE30" w:rsidR="00273E59" w:rsidRDefault="00392188" w:rsidP="00273E59">
      <w:pPr>
        <w:pStyle w:val="Akapitzlist"/>
        <w:numPr>
          <w:ilvl w:val="0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Częstotliwość generowania pliku będzie definiowana w harmonogramie zadań systemu Win</w:t>
      </w:r>
      <w:r w:rsidR="005F7789">
        <w:rPr>
          <w:sz w:val="21"/>
          <w:szCs w:val="21"/>
        </w:rPr>
        <w:t>d</w:t>
      </w:r>
      <w:r>
        <w:rPr>
          <w:sz w:val="21"/>
          <w:szCs w:val="21"/>
        </w:rPr>
        <w:t>ows</w:t>
      </w:r>
    </w:p>
    <w:p w14:paraId="59A5F2AC" w14:textId="4F709EB4" w:rsidR="0044416D" w:rsidRPr="00273E59" w:rsidRDefault="0044416D" w:rsidP="00273E59">
      <w:pPr>
        <w:pStyle w:val="Akapitzlist"/>
        <w:numPr>
          <w:ilvl w:val="0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 xml:space="preserve">Nazwa pliku </w:t>
      </w:r>
      <w:proofErr w:type="spellStart"/>
      <w:r>
        <w:rPr>
          <w:sz w:val="21"/>
          <w:szCs w:val="21"/>
        </w:rPr>
        <w:t>csv</w:t>
      </w:r>
      <w:proofErr w:type="spellEnd"/>
      <w:r>
        <w:rPr>
          <w:sz w:val="21"/>
          <w:szCs w:val="21"/>
        </w:rPr>
        <w:t xml:space="preserve">: </w:t>
      </w:r>
      <w:r w:rsidRPr="0044416D">
        <w:rPr>
          <w:b/>
          <w:sz w:val="21"/>
          <w:szCs w:val="21"/>
        </w:rPr>
        <w:t>SprzedazKontrahent{Data}{Godzina}.csv</w:t>
      </w:r>
      <w:r>
        <w:rPr>
          <w:sz w:val="21"/>
          <w:szCs w:val="21"/>
        </w:rPr>
        <w:t xml:space="preserve"> (np.: SprzedazKontrahent210820211112.csv)</w:t>
      </w:r>
    </w:p>
    <w:p w14:paraId="5F202B34" w14:textId="77777777" w:rsidR="00273E59" w:rsidRPr="00EF6343" w:rsidRDefault="00273E59" w:rsidP="00EF6343">
      <w:bookmarkStart w:id="2" w:name="_GoBack"/>
      <w:bookmarkEnd w:id="2"/>
    </w:p>
    <w:p w14:paraId="59D44DE9" w14:textId="4BAA9DBE" w:rsidR="00392188" w:rsidRDefault="00392188" w:rsidP="00392188">
      <w:pPr>
        <w:pStyle w:val="Nagwek1"/>
      </w:pPr>
      <w:bookmarkStart w:id="3" w:name="_Toc78226793"/>
      <w:r>
        <w:lastRenderedPageBreak/>
        <w:t>Założenia</w:t>
      </w:r>
      <w:bookmarkEnd w:id="3"/>
    </w:p>
    <w:p w14:paraId="0B315E5F" w14:textId="2C5916F4" w:rsidR="00273E59" w:rsidRDefault="005F7789" w:rsidP="005F7789">
      <w:pPr>
        <w:pStyle w:val="Akapitzlist"/>
        <w:numPr>
          <w:ilvl w:val="0"/>
          <w:numId w:val="35"/>
        </w:numPr>
        <w:rPr>
          <w:sz w:val="21"/>
          <w:szCs w:val="21"/>
        </w:rPr>
      </w:pPr>
      <w:r>
        <w:rPr>
          <w:sz w:val="21"/>
          <w:szCs w:val="21"/>
        </w:rPr>
        <w:t>Dokumentacja projektowa oraz wdrożeniowa ma być udostępniona w Github.com w wersji PDF. Pliki Word mają być pomijane (.</w:t>
      </w:r>
      <w:proofErr w:type="spellStart"/>
      <w:r>
        <w:rPr>
          <w:sz w:val="21"/>
          <w:szCs w:val="21"/>
        </w:rPr>
        <w:t>gitignore</w:t>
      </w:r>
      <w:proofErr w:type="spellEnd"/>
      <w:r>
        <w:rPr>
          <w:sz w:val="21"/>
          <w:szCs w:val="21"/>
        </w:rPr>
        <w:t>).</w:t>
      </w:r>
    </w:p>
    <w:p w14:paraId="349DFF54" w14:textId="1A5E5C36" w:rsidR="005F7789" w:rsidRDefault="005F7789" w:rsidP="005F7789">
      <w:pPr>
        <w:pStyle w:val="Akapitzlist"/>
        <w:numPr>
          <w:ilvl w:val="0"/>
          <w:numId w:val="35"/>
        </w:numPr>
        <w:rPr>
          <w:sz w:val="21"/>
          <w:szCs w:val="21"/>
        </w:rPr>
      </w:pPr>
      <w:r>
        <w:rPr>
          <w:sz w:val="21"/>
          <w:szCs w:val="21"/>
        </w:rPr>
        <w:t xml:space="preserve">Utworzenie </w:t>
      </w:r>
      <w:r w:rsidRPr="00167E4C">
        <w:rPr>
          <w:sz w:val="21"/>
          <w:szCs w:val="21"/>
        </w:rPr>
        <w:t xml:space="preserve">procedury </w:t>
      </w:r>
      <w:r w:rsidR="00824238" w:rsidRPr="00824238">
        <w:rPr>
          <w:b/>
          <w:sz w:val="21"/>
          <w:szCs w:val="21"/>
        </w:rPr>
        <w:t xml:space="preserve"> </w:t>
      </w:r>
      <w:proofErr w:type="spellStart"/>
      <w:r w:rsidRPr="00824238">
        <w:rPr>
          <w:b/>
          <w:sz w:val="21"/>
          <w:szCs w:val="21"/>
        </w:rPr>
        <w:t>sp_TworzWidok</w:t>
      </w:r>
      <w:r w:rsidR="00824238" w:rsidRPr="00824238">
        <w:rPr>
          <w:b/>
          <w:sz w:val="21"/>
          <w:szCs w:val="21"/>
        </w:rPr>
        <w:t>SprzedazWgKontrahenta.</w:t>
      </w:r>
      <w:r w:rsidR="00824238" w:rsidRPr="00167E4C">
        <w:rPr>
          <w:b/>
          <w:sz w:val="21"/>
          <w:szCs w:val="21"/>
        </w:rPr>
        <w:t>sql</w:t>
      </w:r>
      <w:proofErr w:type="spellEnd"/>
      <w:r w:rsidR="00824238">
        <w:rPr>
          <w:sz w:val="21"/>
          <w:szCs w:val="21"/>
        </w:rPr>
        <w:t xml:space="preserve"> tworzącej widok </w:t>
      </w:r>
      <w:proofErr w:type="spellStart"/>
      <w:r w:rsidR="00824238" w:rsidRPr="00824238">
        <w:rPr>
          <w:b/>
          <w:sz w:val="21"/>
          <w:szCs w:val="21"/>
        </w:rPr>
        <w:t>vw_SprzedazWgKontrahenta.sql</w:t>
      </w:r>
      <w:proofErr w:type="spellEnd"/>
      <w:r w:rsidR="00824238">
        <w:rPr>
          <w:sz w:val="21"/>
          <w:szCs w:val="21"/>
        </w:rPr>
        <w:t>.</w:t>
      </w:r>
    </w:p>
    <w:p w14:paraId="0EB9F4B4" w14:textId="2A2D9B97" w:rsidR="00824238" w:rsidRDefault="00824238" w:rsidP="005F7789">
      <w:pPr>
        <w:pStyle w:val="Akapitzlist"/>
        <w:numPr>
          <w:ilvl w:val="0"/>
          <w:numId w:val="35"/>
        </w:numPr>
        <w:rPr>
          <w:sz w:val="21"/>
          <w:szCs w:val="21"/>
        </w:rPr>
      </w:pPr>
      <w:r>
        <w:rPr>
          <w:sz w:val="21"/>
          <w:szCs w:val="21"/>
        </w:rPr>
        <w:t xml:space="preserve">Widok </w:t>
      </w:r>
      <w:proofErr w:type="spellStart"/>
      <w:r w:rsidRPr="00824238">
        <w:rPr>
          <w:b/>
          <w:sz w:val="21"/>
          <w:szCs w:val="21"/>
        </w:rPr>
        <w:t>vw_SprzedazWgKontrahenta.sql</w:t>
      </w:r>
      <w:proofErr w:type="spellEnd"/>
      <w:r w:rsidRPr="00824238"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ma zawierać następujące kolumny:</w:t>
      </w:r>
    </w:p>
    <w:p w14:paraId="007E73BD" w14:textId="67C4B8A5" w:rsidR="00824238" w:rsidRDefault="00824238" w:rsidP="00824238">
      <w:pPr>
        <w:pStyle w:val="Akapitzlist"/>
        <w:numPr>
          <w:ilvl w:val="1"/>
          <w:numId w:val="35"/>
        </w:numPr>
        <w:rPr>
          <w:sz w:val="21"/>
          <w:szCs w:val="21"/>
        </w:rPr>
      </w:pPr>
      <w:r>
        <w:rPr>
          <w:sz w:val="21"/>
          <w:szCs w:val="21"/>
        </w:rPr>
        <w:t>Symbol</w:t>
      </w:r>
    </w:p>
    <w:p w14:paraId="0E2AC619" w14:textId="0BD827D6" w:rsidR="00824238" w:rsidRDefault="00824238" w:rsidP="00824238">
      <w:pPr>
        <w:pStyle w:val="Akapitzlist"/>
        <w:numPr>
          <w:ilvl w:val="1"/>
          <w:numId w:val="35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Nazwa_</w:t>
      </w:r>
      <w:r>
        <w:rPr>
          <w:sz w:val="21"/>
          <w:szCs w:val="21"/>
        </w:rPr>
        <w:t>kontrahenta</w:t>
      </w:r>
      <w:proofErr w:type="spellEnd"/>
    </w:p>
    <w:p w14:paraId="19FE558C" w14:textId="68B66711" w:rsidR="00824238" w:rsidRDefault="00824238" w:rsidP="00824238">
      <w:pPr>
        <w:pStyle w:val="Akapitzlist"/>
        <w:numPr>
          <w:ilvl w:val="1"/>
          <w:numId w:val="35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Sprzedaż_w_</w:t>
      </w:r>
      <w:r>
        <w:rPr>
          <w:sz w:val="21"/>
          <w:szCs w:val="21"/>
        </w:rPr>
        <w:t>roku</w:t>
      </w:r>
      <w:proofErr w:type="spellEnd"/>
      <w:r>
        <w:rPr>
          <w:sz w:val="21"/>
          <w:szCs w:val="21"/>
        </w:rPr>
        <w:t>_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NrP</w:t>
      </w:r>
      <w:r>
        <w:rPr>
          <w:sz w:val="21"/>
          <w:szCs w:val="21"/>
        </w:rPr>
        <w:t>oprzedni</w:t>
      </w:r>
      <w:r>
        <w:rPr>
          <w:sz w:val="21"/>
          <w:szCs w:val="21"/>
        </w:rPr>
        <w:t>egoRoku</w:t>
      </w:r>
      <w:proofErr w:type="spellEnd"/>
      <w:r>
        <w:rPr>
          <w:sz w:val="21"/>
          <w:szCs w:val="21"/>
        </w:rPr>
        <w:t>(np. 2020)</w:t>
      </w:r>
    </w:p>
    <w:p w14:paraId="4D249E22" w14:textId="003AC934" w:rsidR="00824238" w:rsidRDefault="00824238" w:rsidP="00824238">
      <w:pPr>
        <w:pStyle w:val="Akapitzlist"/>
        <w:numPr>
          <w:ilvl w:val="1"/>
          <w:numId w:val="35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Styczen_BiezacyRok</w:t>
      </w:r>
      <w:proofErr w:type="spellEnd"/>
    </w:p>
    <w:p w14:paraId="10D35E60" w14:textId="6676D000" w:rsidR="00824238" w:rsidRDefault="00824238" w:rsidP="00824238">
      <w:pPr>
        <w:pStyle w:val="Akapitzlist"/>
        <w:numPr>
          <w:ilvl w:val="1"/>
          <w:numId w:val="35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Luty</w:t>
      </w:r>
      <w:r>
        <w:rPr>
          <w:sz w:val="21"/>
          <w:szCs w:val="21"/>
        </w:rPr>
        <w:t>_BiezacyRok</w:t>
      </w:r>
      <w:proofErr w:type="spellEnd"/>
    </w:p>
    <w:p w14:paraId="17D846C5" w14:textId="324C943B" w:rsidR="00824238" w:rsidRDefault="00824238" w:rsidP="00824238">
      <w:pPr>
        <w:pStyle w:val="Akapitzlist"/>
        <w:numPr>
          <w:ilvl w:val="1"/>
          <w:numId w:val="35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Marzec</w:t>
      </w:r>
      <w:r>
        <w:rPr>
          <w:sz w:val="21"/>
          <w:szCs w:val="21"/>
        </w:rPr>
        <w:t>_BiezacyRok</w:t>
      </w:r>
      <w:proofErr w:type="spellEnd"/>
    </w:p>
    <w:p w14:paraId="3A093B37" w14:textId="316CDBF9" w:rsidR="00824238" w:rsidRDefault="00824238" w:rsidP="007221F9">
      <w:pPr>
        <w:pStyle w:val="Akapitzlist"/>
        <w:numPr>
          <w:ilvl w:val="1"/>
          <w:numId w:val="35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Kwiecien</w:t>
      </w:r>
      <w:r>
        <w:rPr>
          <w:sz w:val="21"/>
          <w:szCs w:val="21"/>
        </w:rPr>
        <w:t>_BiezacyRok</w:t>
      </w:r>
      <w:proofErr w:type="spellEnd"/>
    </w:p>
    <w:p w14:paraId="5C8BE057" w14:textId="79852A9E" w:rsidR="00824238" w:rsidRPr="00824238" w:rsidRDefault="00824238" w:rsidP="007221F9">
      <w:pPr>
        <w:pStyle w:val="Akapitzlist"/>
        <w:numPr>
          <w:ilvl w:val="1"/>
          <w:numId w:val="35"/>
        </w:numPr>
        <w:rPr>
          <w:sz w:val="21"/>
          <w:szCs w:val="21"/>
        </w:rPr>
      </w:pPr>
      <w:r>
        <w:rPr>
          <w:sz w:val="21"/>
          <w:szCs w:val="21"/>
        </w:rPr>
        <w:t>Maj_</w:t>
      </w:r>
      <w:r>
        <w:rPr>
          <w:sz w:val="21"/>
          <w:szCs w:val="21"/>
        </w:rPr>
        <w:t>_</w:t>
      </w:r>
      <w:proofErr w:type="spellStart"/>
      <w:r>
        <w:rPr>
          <w:sz w:val="21"/>
          <w:szCs w:val="21"/>
        </w:rPr>
        <w:t>BiezacyRok</w:t>
      </w:r>
      <w:proofErr w:type="spellEnd"/>
    </w:p>
    <w:p w14:paraId="7D2A458A" w14:textId="21153FA1" w:rsidR="00824238" w:rsidRDefault="00824238" w:rsidP="00824238">
      <w:pPr>
        <w:pStyle w:val="Akapitzlist"/>
        <w:numPr>
          <w:ilvl w:val="1"/>
          <w:numId w:val="35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Czerwiec_BiezacyRok</w:t>
      </w:r>
      <w:proofErr w:type="spellEnd"/>
    </w:p>
    <w:p w14:paraId="59BABA77" w14:textId="0758AF27" w:rsidR="00824238" w:rsidRDefault="00824238" w:rsidP="00824238">
      <w:pPr>
        <w:pStyle w:val="Akapitzlist"/>
        <w:numPr>
          <w:ilvl w:val="1"/>
          <w:numId w:val="35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Lipiec</w:t>
      </w:r>
      <w:r>
        <w:rPr>
          <w:sz w:val="21"/>
          <w:szCs w:val="21"/>
        </w:rPr>
        <w:t>_BiezacyRok</w:t>
      </w:r>
      <w:proofErr w:type="spellEnd"/>
    </w:p>
    <w:p w14:paraId="6B904078" w14:textId="6ECC5D31" w:rsidR="00824238" w:rsidRDefault="00824238" w:rsidP="00824238">
      <w:pPr>
        <w:pStyle w:val="Akapitzlist"/>
        <w:numPr>
          <w:ilvl w:val="1"/>
          <w:numId w:val="35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Sierpie</w:t>
      </w:r>
      <w:r>
        <w:rPr>
          <w:sz w:val="21"/>
          <w:szCs w:val="21"/>
        </w:rPr>
        <w:t>n</w:t>
      </w:r>
      <w:r>
        <w:rPr>
          <w:sz w:val="21"/>
          <w:szCs w:val="21"/>
        </w:rPr>
        <w:t>_BiezacyRok</w:t>
      </w:r>
      <w:proofErr w:type="spellEnd"/>
    </w:p>
    <w:p w14:paraId="18062240" w14:textId="70C88153" w:rsidR="00824238" w:rsidRDefault="00824238" w:rsidP="00824238">
      <w:pPr>
        <w:pStyle w:val="Akapitzlist"/>
        <w:numPr>
          <w:ilvl w:val="1"/>
          <w:numId w:val="35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Wrzesien</w:t>
      </w:r>
      <w:r>
        <w:rPr>
          <w:sz w:val="21"/>
          <w:szCs w:val="21"/>
        </w:rPr>
        <w:t>_BiezacyRok</w:t>
      </w:r>
      <w:proofErr w:type="spellEnd"/>
    </w:p>
    <w:p w14:paraId="3E5C9F08" w14:textId="3EEED4D4" w:rsidR="00824238" w:rsidRDefault="00824238" w:rsidP="00824238">
      <w:pPr>
        <w:pStyle w:val="Akapitzlist"/>
        <w:numPr>
          <w:ilvl w:val="1"/>
          <w:numId w:val="35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Pazdziernik</w:t>
      </w:r>
      <w:r>
        <w:rPr>
          <w:sz w:val="21"/>
          <w:szCs w:val="21"/>
        </w:rPr>
        <w:t>_BiezacyRok</w:t>
      </w:r>
      <w:proofErr w:type="spellEnd"/>
    </w:p>
    <w:p w14:paraId="024DCF13" w14:textId="7B46D438" w:rsidR="00824238" w:rsidRDefault="00824238" w:rsidP="00824238">
      <w:pPr>
        <w:pStyle w:val="Akapitzlist"/>
        <w:numPr>
          <w:ilvl w:val="1"/>
          <w:numId w:val="35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Listopad</w:t>
      </w:r>
      <w:r>
        <w:rPr>
          <w:sz w:val="21"/>
          <w:szCs w:val="21"/>
        </w:rPr>
        <w:t>_BiezacyRok</w:t>
      </w:r>
      <w:proofErr w:type="spellEnd"/>
    </w:p>
    <w:p w14:paraId="7E0DC538" w14:textId="1F5F0197" w:rsidR="00824238" w:rsidRDefault="00824238" w:rsidP="00824238">
      <w:pPr>
        <w:pStyle w:val="Akapitzlist"/>
        <w:numPr>
          <w:ilvl w:val="1"/>
          <w:numId w:val="35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Grudzień</w:t>
      </w:r>
      <w:r>
        <w:rPr>
          <w:sz w:val="21"/>
          <w:szCs w:val="21"/>
        </w:rPr>
        <w:t>_BiezacyRok</w:t>
      </w:r>
      <w:proofErr w:type="spellEnd"/>
    </w:p>
    <w:p w14:paraId="7153F3D3" w14:textId="67CA75EE" w:rsidR="00824238" w:rsidRPr="002331A1" w:rsidRDefault="00824238" w:rsidP="00824238">
      <w:pPr>
        <w:pStyle w:val="Akapitzlist"/>
        <w:numPr>
          <w:ilvl w:val="1"/>
          <w:numId w:val="35"/>
        </w:numPr>
        <w:rPr>
          <w:sz w:val="21"/>
          <w:szCs w:val="21"/>
        </w:rPr>
      </w:pPr>
      <w:r>
        <w:rPr>
          <w:sz w:val="21"/>
          <w:szCs w:val="21"/>
        </w:rPr>
        <w:t>Laczna_</w:t>
      </w:r>
      <w:proofErr w:type="spellStart"/>
      <w:r>
        <w:rPr>
          <w:sz w:val="21"/>
          <w:szCs w:val="21"/>
        </w:rPr>
        <w:t>Sprzedaz</w:t>
      </w:r>
      <w:proofErr w:type="spellEnd"/>
      <w:r>
        <w:rPr>
          <w:sz w:val="21"/>
          <w:szCs w:val="21"/>
        </w:rPr>
        <w:t>_</w:t>
      </w:r>
      <w:r>
        <w:rPr>
          <w:sz w:val="21"/>
          <w:szCs w:val="21"/>
        </w:rPr>
        <w:t>_</w:t>
      </w:r>
      <w:proofErr w:type="spellStart"/>
      <w:r>
        <w:rPr>
          <w:sz w:val="21"/>
          <w:szCs w:val="21"/>
        </w:rPr>
        <w:t>BiezacyRok</w:t>
      </w:r>
      <w:proofErr w:type="spellEnd"/>
      <w:r>
        <w:rPr>
          <w:sz w:val="21"/>
          <w:szCs w:val="21"/>
        </w:rPr>
        <w:t xml:space="preserve"> (np.:2021)</w:t>
      </w:r>
    </w:p>
    <w:p w14:paraId="094EABA7" w14:textId="5EAAE4C0" w:rsidR="00167E4C" w:rsidRDefault="00167E4C" w:rsidP="00167E4C">
      <w:pPr>
        <w:pStyle w:val="Akapitzlist"/>
        <w:numPr>
          <w:ilvl w:val="0"/>
          <w:numId w:val="35"/>
        </w:numPr>
        <w:rPr>
          <w:sz w:val="21"/>
          <w:szCs w:val="21"/>
        </w:rPr>
      </w:pPr>
      <w:r>
        <w:rPr>
          <w:sz w:val="21"/>
          <w:szCs w:val="21"/>
        </w:rPr>
        <w:t>Utworzenie rozwiązania, które będzie wykonywać następujące operacje:</w:t>
      </w:r>
    </w:p>
    <w:p w14:paraId="76BA2859" w14:textId="26EB906C" w:rsidR="00167E4C" w:rsidRPr="00167E4C" w:rsidRDefault="00167E4C" w:rsidP="00167E4C">
      <w:pPr>
        <w:pStyle w:val="Akapitzlist"/>
        <w:numPr>
          <w:ilvl w:val="1"/>
          <w:numId w:val="35"/>
        </w:numPr>
        <w:rPr>
          <w:sz w:val="21"/>
          <w:szCs w:val="21"/>
        </w:rPr>
      </w:pPr>
      <w:r>
        <w:rPr>
          <w:sz w:val="21"/>
          <w:szCs w:val="21"/>
        </w:rPr>
        <w:t xml:space="preserve">Wykonywać procedurę </w:t>
      </w:r>
      <w:proofErr w:type="spellStart"/>
      <w:r w:rsidRPr="00824238">
        <w:rPr>
          <w:b/>
          <w:sz w:val="21"/>
          <w:szCs w:val="21"/>
        </w:rPr>
        <w:t>sp_TworzWidokSprzedazWgKontrahenta.</w:t>
      </w:r>
      <w:r>
        <w:rPr>
          <w:b/>
          <w:sz w:val="21"/>
          <w:szCs w:val="21"/>
        </w:rPr>
        <w:t>sql</w:t>
      </w:r>
      <w:proofErr w:type="spellEnd"/>
    </w:p>
    <w:p w14:paraId="36104D03" w14:textId="41824BA8" w:rsidR="00167E4C" w:rsidRPr="00167E4C" w:rsidRDefault="00167E4C" w:rsidP="00167E4C">
      <w:pPr>
        <w:pStyle w:val="Akapitzlist"/>
        <w:numPr>
          <w:ilvl w:val="1"/>
          <w:numId w:val="35"/>
        </w:numPr>
        <w:rPr>
          <w:sz w:val="21"/>
          <w:szCs w:val="21"/>
        </w:rPr>
      </w:pPr>
      <w:r w:rsidRPr="00167E4C">
        <w:rPr>
          <w:sz w:val="21"/>
          <w:szCs w:val="21"/>
        </w:rPr>
        <w:t xml:space="preserve">Pobierać dane z widoku </w:t>
      </w:r>
      <w:proofErr w:type="spellStart"/>
      <w:r w:rsidRPr="00167E4C">
        <w:rPr>
          <w:b/>
          <w:sz w:val="21"/>
          <w:szCs w:val="21"/>
        </w:rPr>
        <w:t>vw_SprzedazWgKontrahenta.sql</w:t>
      </w:r>
      <w:proofErr w:type="spellEnd"/>
      <w:r w:rsidRPr="00167E4C">
        <w:rPr>
          <w:sz w:val="21"/>
          <w:szCs w:val="21"/>
        </w:rPr>
        <w:t>.</w:t>
      </w:r>
    </w:p>
    <w:p w14:paraId="3E9D523C" w14:textId="1AC08805" w:rsidR="00167E4C" w:rsidRPr="00167E4C" w:rsidRDefault="00167E4C" w:rsidP="00167E4C">
      <w:pPr>
        <w:pStyle w:val="Akapitzlist"/>
        <w:numPr>
          <w:ilvl w:val="1"/>
          <w:numId w:val="35"/>
        </w:numPr>
        <w:rPr>
          <w:sz w:val="21"/>
          <w:szCs w:val="21"/>
        </w:rPr>
      </w:pPr>
      <w:r w:rsidRPr="00167E4C">
        <w:rPr>
          <w:sz w:val="21"/>
          <w:szCs w:val="21"/>
        </w:rPr>
        <w:t>Zapisywać dane do pliku</w:t>
      </w:r>
      <w:r>
        <w:rPr>
          <w:b/>
          <w:sz w:val="21"/>
          <w:szCs w:val="21"/>
        </w:rPr>
        <w:t xml:space="preserve"> </w:t>
      </w:r>
      <w:r w:rsidRPr="00167E4C">
        <w:rPr>
          <w:b/>
          <w:sz w:val="21"/>
          <w:szCs w:val="21"/>
        </w:rPr>
        <w:t>.</w:t>
      </w:r>
      <w:proofErr w:type="spellStart"/>
      <w:r w:rsidRPr="00167E4C">
        <w:rPr>
          <w:b/>
          <w:sz w:val="21"/>
          <w:szCs w:val="21"/>
        </w:rPr>
        <w:t>csv</w:t>
      </w:r>
      <w:proofErr w:type="spellEnd"/>
      <w:r>
        <w:rPr>
          <w:b/>
          <w:sz w:val="21"/>
          <w:szCs w:val="21"/>
        </w:rPr>
        <w:t xml:space="preserve"> </w:t>
      </w:r>
      <w:r w:rsidRPr="00167E4C">
        <w:rPr>
          <w:sz w:val="21"/>
          <w:szCs w:val="21"/>
        </w:rPr>
        <w:t xml:space="preserve">do wskazanej lokalizacji w pliku konfiguracyjnym na serwerze bazy </w:t>
      </w:r>
      <w:r w:rsidRPr="00167E4C">
        <w:rPr>
          <w:b/>
          <w:sz w:val="21"/>
          <w:szCs w:val="21"/>
        </w:rPr>
        <w:t xml:space="preserve">Subiekt </w:t>
      </w:r>
      <w:r>
        <w:rPr>
          <w:b/>
          <w:sz w:val="21"/>
          <w:szCs w:val="21"/>
        </w:rPr>
        <w:t>GT.</w:t>
      </w:r>
    </w:p>
    <w:p w14:paraId="672EE482" w14:textId="337B7D95" w:rsidR="00167E4C" w:rsidRDefault="00167E4C" w:rsidP="00167E4C">
      <w:pPr>
        <w:pStyle w:val="Akapitzlist"/>
        <w:numPr>
          <w:ilvl w:val="0"/>
          <w:numId w:val="35"/>
        </w:numPr>
        <w:rPr>
          <w:sz w:val="21"/>
          <w:szCs w:val="21"/>
        </w:rPr>
      </w:pPr>
      <w:r>
        <w:rPr>
          <w:sz w:val="21"/>
          <w:szCs w:val="21"/>
        </w:rPr>
        <w:t>W pliku konfiguracyjnym należy zdefiniować:</w:t>
      </w:r>
    </w:p>
    <w:p w14:paraId="238D7ACC" w14:textId="3B11C5BA" w:rsidR="00167E4C" w:rsidRDefault="00167E4C" w:rsidP="00167E4C">
      <w:pPr>
        <w:pStyle w:val="Akapitzlist"/>
        <w:numPr>
          <w:ilvl w:val="1"/>
          <w:numId w:val="35"/>
        </w:numPr>
        <w:rPr>
          <w:sz w:val="21"/>
          <w:szCs w:val="21"/>
        </w:rPr>
      </w:pPr>
      <w:r>
        <w:rPr>
          <w:sz w:val="21"/>
          <w:szCs w:val="21"/>
        </w:rPr>
        <w:t>Dane dostępowe do bazy danych podmiotu Subiekt GT.</w:t>
      </w:r>
    </w:p>
    <w:p w14:paraId="33DB38F4" w14:textId="4EBD9264" w:rsidR="00167E4C" w:rsidRDefault="00167E4C" w:rsidP="00167E4C">
      <w:pPr>
        <w:pStyle w:val="Akapitzlist"/>
        <w:numPr>
          <w:ilvl w:val="1"/>
          <w:numId w:val="35"/>
        </w:numPr>
        <w:rPr>
          <w:sz w:val="21"/>
          <w:szCs w:val="21"/>
        </w:rPr>
      </w:pPr>
      <w:r>
        <w:rPr>
          <w:sz w:val="21"/>
          <w:szCs w:val="21"/>
        </w:rPr>
        <w:t>Lokalizacj</w:t>
      </w:r>
      <w:r w:rsidR="0044416D">
        <w:rPr>
          <w:sz w:val="21"/>
          <w:szCs w:val="21"/>
        </w:rPr>
        <w:t>ę</w:t>
      </w:r>
      <w:r>
        <w:rPr>
          <w:sz w:val="21"/>
          <w:szCs w:val="21"/>
        </w:rPr>
        <w:t xml:space="preserve"> zapisu pliku</w:t>
      </w:r>
      <w:r w:rsidR="0044416D">
        <w:rPr>
          <w:sz w:val="21"/>
          <w:szCs w:val="21"/>
        </w:rPr>
        <w:t xml:space="preserve"> .</w:t>
      </w:r>
      <w:proofErr w:type="spellStart"/>
      <w:r w:rsidR="0044416D">
        <w:rPr>
          <w:sz w:val="21"/>
          <w:szCs w:val="21"/>
        </w:rPr>
        <w:t>csv</w:t>
      </w:r>
      <w:proofErr w:type="spellEnd"/>
    </w:p>
    <w:p w14:paraId="58B26445" w14:textId="77777777" w:rsidR="0044416D" w:rsidRPr="00167E4C" w:rsidRDefault="0044416D" w:rsidP="0044416D">
      <w:pPr>
        <w:pStyle w:val="Akapitzlist"/>
        <w:rPr>
          <w:sz w:val="21"/>
          <w:szCs w:val="21"/>
        </w:rPr>
      </w:pPr>
    </w:p>
    <w:p w14:paraId="6887732D" w14:textId="77777777" w:rsidR="00167E4C" w:rsidRPr="00167E4C" w:rsidRDefault="00167E4C" w:rsidP="00167E4C">
      <w:pPr>
        <w:rPr>
          <w:sz w:val="21"/>
          <w:szCs w:val="21"/>
        </w:rPr>
      </w:pPr>
    </w:p>
    <w:p w14:paraId="3A1836F0" w14:textId="23F6EADA" w:rsidR="009B4747" w:rsidRDefault="009B4747" w:rsidP="009B4747">
      <w:pPr>
        <w:pStyle w:val="Nagwek1"/>
      </w:pPr>
      <w:bookmarkStart w:id="4" w:name="_Toc78226794"/>
      <w:r>
        <w:lastRenderedPageBreak/>
        <w:t>Instalacja – Wdrożenie</w:t>
      </w:r>
      <w:bookmarkEnd w:id="4"/>
    </w:p>
    <w:p w14:paraId="698BEC71" w14:textId="77777777" w:rsidR="00EE22E1" w:rsidRDefault="00EE22E1" w:rsidP="00EE22E1">
      <w:pPr>
        <w:pStyle w:val="Nagwek2"/>
        <w:numPr>
          <w:ilvl w:val="0"/>
          <w:numId w:val="0"/>
        </w:numPr>
      </w:pPr>
    </w:p>
    <w:p w14:paraId="136EFD45" w14:textId="37FA9F57" w:rsidR="00094C46" w:rsidRDefault="00EE22E1" w:rsidP="0024748E">
      <w:pPr>
        <w:rPr>
          <w:u w:val="single"/>
        </w:rPr>
      </w:pPr>
      <w:bookmarkStart w:id="5" w:name="_Toc78226795"/>
      <w:r>
        <w:t>U</w:t>
      </w:r>
      <w:r w:rsidR="00094C46">
        <w:t>dostępnie</w:t>
      </w:r>
      <w:r w:rsidR="002A5D8A">
        <w:t>nie</w:t>
      </w:r>
      <w:r w:rsidR="00094C46">
        <w:t xml:space="preserve"> programu na </w:t>
      </w:r>
      <w:r w:rsidR="00094C46" w:rsidRPr="00094C46">
        <w:rPr>
          <w:u w:val="single"/>
        </w:rPr>
        <w:t>Github.com</w:t>
      </w:r>
      <w:bookmarkEnd w:id="5"/>
    </w:p>
    <w:p w14:paraId="15B7555F" w14:textId="77777777" w:rsidR="005F7789" w:rsidRPr="005F7789" w:rsidRDefault="005F7789" w:rsidP="005F7789">
      <w:pPr>
        <w:rPr>
          <w:u w:val="single"/>
        </w:rPr>
      </w:pPr>
    </w:p>
    <w:p w14:paraId="0E6AEA3E" w14:textId="77777777" w:rsidR="0024748E" w:rsidRDefault="0024748E" w:rsidP="0024748E"/>
    <w:p w14:paraId="722869C7" w14:textId="77777777" w:rsidR="00094C46" w:rsidRPr="00094C46" w:rsidRDefault="00094C46" w:rsidP="00094C46"/>
    <w:p w14:paraId="204C8342" w14:textId="77777777" w:rsidR="00654514" w:rsidRPr="00654514" w:rsidRDefault="00654514" w:rsidP="00654514"/>
    <w:sectPr w:rsidR="00654514" w:rsidRPr="00654514" w:rsidSect="00FB6738">
      <w:headerReference w:type="default" r:id="rId10"/>
      <w:footerReference w:type="default" r:id="rId11"/>
      <w:pgSz w:w="11906" w:h="16838" w:code="9"/>
      <w:pgMar w:top="1440" w:right="851" w:bottom="993" w:left="1134" w:header="16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0848E" w14:textId="77777777" w:rsidR="002C526F" w:rsidRDefault="002C526F">
      <w:r>
        <w:separator/>
      </w:r>
    </w:p>
  </w:endnote>
  <w:endnote w:type="continuationSeparator" w:id="0">
    <w:p w14:paraId="5AE27995" w14:textId="77777777" w:rsidR="002C526F" w:rsidRDefault="002C5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DAF25" w14:textId="77777777" w:rsidR="004127B7" w:rsidRPr="00851F07" w:rsidRDefault="004127B7" w:rsidP="00C76B3D">
    <w:pPr>
      <w:pStyle w:val="Stopka"/>
      <w:spacing w:line="360" w:lineRule="auto"/>
      <w:ind w:left="284" w:right="-302"/>
      <w:rPr>
        <w:rFonts w:ascii="Arial" w:hAnsi="Arial" w:cs="Arial"/>
        <w:color w:val="808080"/>
        <w:sz w:val="18"/>
        <w:szCs w:val="18"/>
        <w:vertAlign w:val="subscript"/>
      </w:rPr>
    </w:pPr>
    <w:r>
      <w:rPr>
        <w:rFonts w:ascii="Arial" w:hAnsi="Arial" w:cs="Arial"/>
        <w:color w:val="808080"/>
        <w:sz w:val="18"/>
        <w:szCs w:val="18"/>
        <w:vertAlign w:val="subscript"/>
      </w:rPr>
      <w:t>_____</w:t>
    </w:r>
    <w:r w:rsidRPr="00851F07">
      <w:rPr>
        <w:rFonts w:ascii="Arial" w:hAnsi="Arial" w:cs="Arial"/>
        <w:color w:val="808080"/>
        <w:sz w:val="18"/>
        <w:szCs w:val="18"/>
        <w:vertAlign w:val="subscript"/>
      </w:rPr>
      <w:t>____________________________________________________________________________________________________________________</w:t>
    </w:r>
    <w:r>
      <w:rPr>
        <w:rFonts w:ascii="Arial" w:hAnsi="Arial" w:cs="Arial"/>
        <w:color w:val="808080"/>
        <w:sz w:val="18"/>
        <w:szCs w:val="18"/>
        <w:vertAlign w:val="subscript"/>
      </w:rPr>
      <w:t>__________________________</w:t>
    </w:r>
  </w:p>
  <w:tbl>
    <w:tblPr>
      <w:tblStyle w:val="Tabela-Siatka"/>
      <w:tblW w:w="4995" w:type="pct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50"/>
      <w:gridCol w:w="1263"/>
    </w:tblGrid>
    <w:tr w:rsidR="004127B7" w:rsidRPr="0099220F" w14:paraId="3E5B27C6" w14:textId="77777777" w:rsidTr="0099220F">
      <w:tc>
        <w:tcPr>
          <w:tcW w:w="4363" w:type="pct"/>
        </w:tcPr>
        <w:p w14:paraId="0B54EBB2" w14:textId="1A9BDB05" w:rsidR="004127B7" w:rsidRPr="0099220F" w:rsidRDefault="004127B7" w:rsidP="00663611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  <w:tc>
        <w:tcPr>
          <w:tcW w:w="637" w:type="pct"/>
        </w:tcPr>
        <w:p w14:paraId="53E2C98E" w14:textId="77777777" w:rsidR="004127B7" w:rsidRPr="0099220F" w:rsidRDefault="004127B7" w:rsidP="00663611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</w:tr>
    <w:tr w:rsidR="004127B7" w:rsidRPr="00DF7CB9" w14:paraId="472EC761" w14:textId="77777777" w:rsidTr="004127B7">
      <w:trPr>
        <w:trHeight w:val="80"/>
      </w:trPr>
      <w:tc>
        <w:tcPr>
          <w:tcW w:w="4363" w:type="pct"/>
        </w:tcPr>
        <w:p w14:paraId="4A11B2F1" w14:textId="682E0211" w:rsidR="004127B7" w:rsidRPr="0099220F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  <w:tc>
        <w:tcPr>
          <w:tcW w:w="637" w:type="pct"/>
        </w:tcPr>
        <w:p w14:paraId="240AA37D" w14:textId="0FEC0C2C" w:rsidR="004127B7" w:rsidRPr="00DF7CB9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PAGE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EF6343">
            <w:rPr>
              <w:rFonts w:ascii="Arial" w:hAnsi="Arial" w:cs="Arial"/>
              <w:noProof/>
              <w:color w:val="808080"/>
              <w:sz w:val="16"/>
              <w:szCs w:val="16"/>
            </w:rPr>
            <w:t>1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  <w:r>
            <w:rPr>
              <w:rFonts w:ascii="Arial" w:hAnsi="Arial" w:cs="Arial"/>
              <w:color w:val="808080"/>
              <w:sz w:val="16"/>
              <w:szCs w:val="16"/>
            </w:rPr>
            <w:t xml:space="preserve"> / 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NUMPAGES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EF6343">
            <w:rPr>
              <w:rFonts w:ascii="Arial" w:hAnsi="Arial" w:cs="Arial"/>
              <w:noProof/>
              <w:color w:val="808080"/>
              <w:sz w:val="16"/>
              <w:szCs w:val="16"/>
            </w:rPr>
            <w:t>5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</w:p>
      </w:tc>
    </w:tr>
    <w:tr w:rsidR="004127B7" w:rsidRPr="00DF7CB9" w14:paraId="4C08DBAB" w14:textId="77777777" w:rsidTr="004127B7">
      <w:trPr>
        <w:trHeight w:val="80"/>
      </w:trPr>
      <w:tc>
        <w:tcPr>
          <w:tcW w:w="4363" w:type="pct"/>
        </w:tcPr>
        <w:p w14:paraId="68A3AD53" w14:textId="4812294E" w:rsidR="004127B7" w:rsidRPr="00DF7CB9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  <w:tc>
        <w:tcPr>
          <w:tcW w:w="637" w:type="pct"/>
        </w:tcPr>
        <w:p w14:paraId="6A3D483A" w14:textId="77777777" w:rsidR="004127B7" w:rsidRPr="00DF7CB9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</w:tr>
  </w:tbl>
  <w:p w14:paraId="0AE01FF7" w14:textId="77777777" w:rsidR="004127B7" w:rsidRPr="00DF7CB9" w:rsidRDefault="004127B7" w:rsidP="0099220F">
    <w:pPr>
      <w:pStyle w:val="Stopka"/>
      <w:spacing w:after="20"/>
      <w:rPr>
        <w:rFonts w:ascii="Arial" w:hAnsi="Arial" w:cs="Arial"/>
        <w:color w:val="80808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C48A9" w14:textId="77777777" w:rsidR="004127B7" w:rsidRPr="00851F07" w:rsidRDefault="004127B7" w:rsidP="00C76B3D">
    <w:pPr>
      <w:pStyle w:val="Stopka"/>
      <w:spacing w:line="360" w:lineRule="auto"/>
      <w:ind w:left="284" w:right="-302"/>
      <w:rPr>
        <w:rFonts w:ascii="Arial" w:hAnsi="Arial" w:cs="Arial"/>
        <w:color w:val="808080"/>
        <w:sz w:val="18"/>
        <w:szCs w:val="18"/>
        <w:vertAlign w:val="subscript"/>
      </w:rPr>
    </w:pPr>
    <w:r>
      <w:rPr>
        <w:rFonts w:ascii="Arial" w:hAnsi="Arial" w:cs="Arial"/>
        <w:color w:val="808080"/>
        <w:sz w:val="18"/>
        <w:szCs w:val="18"/>
        <w:vertAlign w:val="subscript"/>
      </w:rPr>
      <w:t>_____</w:t>
    </w:r>
    <w:r w:rsidRPr="00851F07">
      <w:rPr>
        <w:rFonts w:ascii="Arial" w:hAnsi="Arial" w:cs="Arial"/>
        <w:color w:val="808080"/>
        <w:sz w:val="18"/>
        <w:szCs w:val="18"/>
        <w:vertAlign w:val="subscript"/>
      </w:rPr>
      <w:t>____________________________________________________________________________________________________________________</w:t>
    </w:r>
    <w:r>
      <w:rPr>
        <w:rFonts w:ascii="Arial" w:hAnsi="Arial" w:cs="Arial"/>
        <w:color w:val="808080"/>
        <w:sz w:val="18"/>
        <w:szCs w:val="18"/>
        <w:vertAlign w:val="subscript"/>
      </w:rPr>
      <w:t>__________________________</w:t>
    </w:r>
  </w:p>
  <w:tbl>
    <w:tblPr>
      <w:tblStyle w:val="Tabela-Siatka"/>
      <w:tblW w:w="4995" w:type="pct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79"/>
      <w:gridCol w:w="1832"/>
    </w:tblGrid>
    <w:tr w:rsidR="004127B7" w:rsidRPr="0099220F" w14:paraId="02F93CD2" w14:textId="77777777" w:rsidTr="00197F0C">
      <w:trPr>
        <w:cantSplit/>
      </w:trPr>
      <w:tc>
        <w:tcPr>
          <w:tcW w:w="4076" w:type="pct"/>
        </w:tcPr>
        <w:p w14:paraId="63BC5C33" w14:textId="28F25CC6" w:rsidR="004127B7" w:rsidRPr="0099220F" w:rsidRDefault="004127B7" w:rsidP="00197F0C">
          <w:pPr>
            <w:pStyle w:val="Stopka"/>
            <w:spacing w:after="20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FILENAME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EF6343">
            <w:rPr>
              <w:rFonts w:ascii="Arial" w:hAnsi="Arial" w:cs="Arial"/>
              <w:noProof/>
              <w:color w:val="808080"/>
              <w:sz w:val="16"/>
              <w:szCs w:val="16"/>
            </w:rPr>
            <w:t>projekt - EksportSprzedażyZSubiektGTDoCsv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</w:p>
      </w:tc>
      <w:tc>
        <w:tcPr>
          <w:tcW w:w="924" w:type="pct"/>
        </w:tcPr>
        <w:p w14:paraId="4C2A0471" w14:textId="6C3DE291" w:rsidR="004127B7" w:rsidRPr="0099220F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PAGE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EF6343">
            <w:rPr>
              <w:rFonts w:ascii="Arial" w:hAnsi="Arial" w:cs="Arial"/>
              <w:noProof/>
              <w:color w:val="808080"/>
              <w:sz w:val="16"/>
              <w:szCs w:val="16"/>
            </w:rPr>
            <w:t>5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  <w:r>
            <w:rPr>
              <w:rFonts w:ascii="Arial" w:hAnsi="Arial" w:cs="Arial"/>
              <w:color w:val="808080"/>
              <w:sz w:val="16"/>
              <w:szCs w:val="16"/>
            </w:rPr>
            <w:t xml:space="preserve"> / 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NUMPAGES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EF6343">
            <w:rPr>
              <w:rFonts w:ascii="Arial" w:hAnsi="Arial" w:cs="Arial"/>
              <w:noProof/>
              <w:color w:val="808080"/>
              <w:sz w:val="16"/>
              <w:szCs w:val="16"/>
            </w:rPr>
            <w:t>5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</w:p>
      </w:tc>
    </w:tr>
  </w:tbl>
  <w:p w14:paraId="2E9EE8A1" w14:textId="77777777" w:rsidR="004127B7" w:rsidRPr="00DF7CB9" w:rsidRDefault="004127B7" w:rsidP="00197F0C">
    <w:pPr>
      <w:pStyle w:val="Stopka"/>
      <w:spacing w:after="20"/>
      <w:rPr>
        <w:rFonts w:ascii="Arial" w:hAnsi="Arial" w:cs="Arial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62381" w14:textId="77777777" w:rsidR="002C526F" w:rsidRDefault="002C526F">
      <w:r>
        <w:separator/>
      </w:r>
    </w:p>
  </w:footnote>
  <w:footnote w:type="continuationSeparator" w:id="0">
    <w:p w14:paraId="56019B8F" w14:textId="77777777" w:rsidR="002C526F" w:rsidRDefault="002C52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78DAB" w14:textId="77777777" w:rsidR="004127B7" w:rsidRDefault="004127B7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A061C4" wp14:editId="63D37DAF">
              <wp:simplePos x="0" y="0"/>
              <wp:positionH relativeFrom="leftMargin">
                <wp:posOffset>235573</wp:posOffset>
              </wp:positionH>
              <wp:positionV relativeFrom="paragraph">
                <wp:posOffset>-284899</wp:posOffset>
              </wp:positionV>
              <wp:extent cx="377825" cy="11394955"/>
              <wp:effectExtent l="0" t="0" r="3175" b="0"/>
              <wp:wrapNone/>
              <wp:docPr id="2" name="Prostoką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7825" cy="1139495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>
          <w:pict>
            <v:rect w14:anchorId="57AC357E" id="Prostokąt 2" o:spid="_x0000_s1026" style="position:absolute;margin-left:18.55pt;margin-top:-22.45pt;width:29.75pt;height:897.2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" fillcolor="#1f497d [3215]" stroked="f" strokeweight="2pt">
              <w10:wrap anchorx="margin"/>
            </v:rect>
          </w:pict>
        </mc:Fallback>
      </mc:AlternateContent>
    </w:r>
  </w:p>
  <w:tbl>
    <w:tblPr>
      <w:tblW w:w="10191" w:type="dxa"/>
      <w:tblInd w:w="-70" w:type="dxa"/>
      <w:tblLook w:val="01E0" w:firstRow="1" w:lastRow="1" w:firstColumn="1" w:lastColumn="1" w:noHBand="0" w:noVBand="0"/>
    </w:tblPr>
    <w:tblGrid>
      <w:gridCol w:w="2831"/>
      <w:gridCol w:w="4469"/>
      <w:gridCol w:w="2891"/>
    </w:tblGrid>
    <w:tr w:rsidR="004127B7" w:rsidRPr="00F132DA" w14:paraId="546883FF" w14:textId="77777777" w:rsidTr="001F17CC">
      <w:tc>
        <w:tcPr>
          <w:tcW w:w="2831" w:type="dxa"/>
          <w:vAlign w:val="bottom"/>
        </w:tcPr>
        <w:p w14:paraId="49F8DB5B" w14:textId="47290638" w:rsidR="004127B7" w:rsidRPr="00F132DA" w:rsidRDefault="004127B7" w:rsidP="00C605BB">
          <w:pPr>
            <w:pStyle w:val="Nagwek"/>
            <w:ind w:right="-302"/>
            <w:rPr>
              <w:rFonts w:ascii="Arial" w:hAnsi="Arial" w:cs="Arial"/>
              <w:color w:val="808080"/>
              <w:sz w:val="18"/>
              <w:szCs w:val="18"/>
            </w:rPr>
          </w:pPr>
        </w:p>
      </w:tc>
      <w:tc>
        <w:tcPr>
          <w:tcW w:w="4469" w:type="dxa"/>
          <w:vAlign w:val="center"/>
        </w:tcPr>
        <w:p w14:paraId="6B0420E0" w14:textId="498D2749" w:rsidR="004127B7" w:rsidRPr="00F132DA" w:rsidRDefault="004127B7" w:rsidP="00C76B3D">
          <w:pPr>
            <w:pStyle w:val="Nagwek"/>
            <w:tabs>
              <w:tab w:val="clear" w:pos="4536"/>
            </w:tabs>
            <w:ind w:right="-302"/>
            <w:jc w:val="center"/>
            <w:rPr>
              <w:rFonts w:ascii="Arial" w:hAnsi="Arial" w:cs="Arial"/>
              <w:b/>
              <w:color w:val="808080"/>
              <w:sz w:val="28"/>
              <w:szCs w:val="28"/>
            </w:rPr>
          </w:pPr>
        </w:p>
      </w:tc>
      <w:tc>
        <w:tcPr>
          <w:tcW w:w="2891" w:type="dxa"/>
        </w:tcPr>
        <w:p w14:paraId="186E2405" w14:textId="2B8FDFE5" w:rsidR="004127B7" w:rsidRPr="00F132DA" w:rsidRDefault="004127B7" w:rsidP="00C605BB">
          <w:pPr>
            <w:pStyle w:val="Nagwek"/>
            <w:jc w:val="right"/>
            <w:rPr>
              <w:rFonts w:ascii="Arial" w:hAnsi="Arial" w:cs="Arial"/>
              <w:b/>
              <w:color w:val="808080"/>
              <w:sz w:val="28"/>
              <w:szCs w:val="28"/>
            </w:rPr>
          </w:pPr>
        </w:p>
      </w:tc>
    </w:tr>
  </w:tbl>
  <w:p w14:paraId="489C9F9C" w14:textId="4BE666EC" w:rsidR="004127B7" w:rsidRPr="00851F07" w:rsidRDefault="004127B7" w:rsidP="00094C46">
    <w:pPr>
      <w:pStyle w:val="Nagwek"/>
      <w:ind w:right="-794"/>
      <w:jc w:val="both"/>
      <w:rPr>
        <w:rFonts w:ascii="Arial" w:hAnsi="Arial" w:cs="Arial"/>
        <w:color w:val="808080"/>
        <w:sz w:val="22"/>
        <w:szCs w:val="22"/>
        <w:vertAlign w:val="superscrip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43076" w14:textId="77777777" w:rsidR="004127B7" w:rsidRDefault="004127B7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5E0F13" wp14:editId="7C752789">
              <wp:simplePos x="0" y="0"/>
              <wp:positionH relativeFrom="leftMargin">
                <wp:posOffset>235573</wp:posOffset>
              </wp:positionH>
              <wp:positionV relativeFrom="paragraph">
                <wp:posOffset>-284899</wp:posOffset>
              </wp:positionV>
              <wp:extent cx="377825" cy="11394955"/>
              <wp:effectExtent l="0" t="0" r="3175" b="0"/>
              <wp:wrapNone/>
              <wp:docPr id="55" name="Prostokąt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7825" cy="1139495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>
          <w:pict>
            <v:rect w14:anchorId="569AAD0F" id="Prostokąt 55" o:spid="_x0000_s1026" style="position:absolute;margin-left:18.55pt;margin-top:-22.45pt;width:29.75pt;height:897.2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" fillcolor="#1f497d [3215]" stroked="f" strokeweight="2pt">
              <w10:wrap anchorx="margin"/>
            </v:rect>
          </w:pict>
        </mc:Fallback>
      </mc:AlternateContent>
    </w:r>
  </w:p>
  <w:tbl>
    <w:tblPr>
      <w:tblW w:w="10191" w:type="dxa"/>
      <w:tblInd w:w="-70" w:type="dxa"/>
      <w:tblLook w:val="01E0" w:firstRow="1" w:lastRow="1" w:firstColumn="1" w:lastColumn="1" w:noHBand="0" w:noVBand="0"/>
    </w:tblPr>
    <w:tblGrid>
      <w:gridCol w:w="7583"/>
      <w:gridCol w:w="284"/>
      <w:gridCol w:w="2324"/>
    </w:tblGrid>
    <w:tr w:rsidR="004127B7" w:rsidRPr="00F132DA" w14:paraId="633E0985" w14:textId="77777777" w:rsidTr="00756D75">
      <w:tc>
        <w:tcPr>
          <w:tcW w:w="7583" w:type="dxa"/>
        </w:tcPr>
        <w:p w14:paraId="72D3C6A7" w14:textId="1D51D5B4" w:rsidR="004127B7" w:rsidRDefault="001F4E57" w:rsidP="002F16FD">
          <w:pPr>
            <w:pStyle w:val="Nagwek"/>
            <w:ind w:right="-302"/>
            <w:rPr>
              <w:rFonts w:ascii="Arial" w:hAnsi="Arial" w:cs="Arial"/>
              <w:b/>
              <w:color w:val="808080"/>
              <w:sz w:val="28"/>
              <w:szCs w:val="28"/>
            </w:rPr>
          </w:pPr>
          <w:r>
            <w:rPr>
              <w:rFonts w:ascii="Arial" w:hAnsi="Arial" w:cs="Arial"/>
              <w:b/>
              <w:color w:val="808080"/>
              <w:sz w:val="28"/>
              <w:szCs w:val="28"/>
            </w:rPr>
            <w:t xml:space="preserve">Eksport sprzedaży do pliku </w:t>
          </w:r>
          <w:r w:rsidR="00C77556">
            <w:rPr>
              <w:rFonts w:ascii="Arial" w:hAnsi="Arial" w:cs="Arial"/>
              <w:b/>
              <w:color w:val="808080"/>
              <w:sz w:val="28"/>
              <w:szCs w:val="28"/>
            </w:rPr>
            <w:t>.</w:t>
          </w:r>
          <w:proofErr w:type="spellStart"/>
          <w:r w:rsidR="00C77556">
            <w:rPr>
              <w:rFonts w:ascii="Arial" w:hAnsi="Arial" w:cs="Arial"/>
              <w:b/>
              <w:color w:val="808080"/>
              <w:sz w:val="28"/>
              <w:szCs w:val="28"/>
            </w:rPr>
            <w:t>c</w:t>
          </w:r>
          <w:r>
            <w:rPr>
              <w:rFonts w:ascii="Arial" w:hAnsi="Arial" w:cs="Arial"/>
              <w:b/>
              <w:color w:val="808080"/>
              <w:sz w:val="28"/>
              <w:szCs w:val="28"/>
            </w:rPr>
            <w:t>sv</w:t>
          </w:r>
          <w:r w:rsidR="004127B7">
            <w:rPr>
              <w:rFonts w:ascii="Arial" w:hAnsi="Arial" w:cs="Arial"/>
              <w:b/>
              <w:color w:val="808080"/>
              <w:sz w:val="28"/>
              <w:szCs w:val="28"/>
            </w:rPr>
            <w:fldChar w:fldCharType="begin"/>
          </w:r>
          <w:r w:rsidR="004127B7">
            <w:rPr>
              <w:rFonts w:ascii="Arial" w:hAnsi="Arial" w:cs="Arial"/>
              <w:b/>
              <w:color w:val="808080"/>
              <w:sz w:val="28"/>
              <w:szCs w:val="28"/>
            </w:rPr>
            <w:instrText xml:space="preserve"> SUBJECT   \* MERGEFORMAT </w:instrText>
          </w:r>
          <w:r w:rsidR="00EF6343">
            <w:rPr>
              <w:rFonts w:ascii="Arial" w:hAnsi="Arial" w:cs="Arial"/>
              <w:b/>
              <w:color w:val="808080"/>
              <w:sz w:val="28"/>
              <w:szCs w:val="28"/>
            </w:rPr>
            <w:fldChar w:fldCharType="separate"/>
          </w:r>
          <w:r w:rsidR="00EF6343">
            <w:rPr>
              <w:rFonts w:ascii="Arial" w:hAnsi="Arial" w:cs="Arial"/>
              <w:b/>
              <w:color w:val="808080"/>
              <w:sz w:val="28"/>
              <w:szCs w:val="28"/>
            </w:rPr>
            <w:t>Export</w:t>
          </w:r>
          <w:proofErr w:type="spellEnd"/>
          <w:r w:rsidR="00EF6343">
            <w:rPr>
              <w:rFonts w:ascii="Arial" w:hAnsi="Arial" w:cs="Arial"/>
              <w:b/>
              <w:color w:val="808080"/>
              <w:sz w:val="28"/>
              <w:szCs w:val="28"/>
            </w:rPr>
            <w:t xml:space="preserve"> do </w:t>
          </w:r>
          <w:proofErr w:type="spellStart"/>
          <w:r w:rsidR="00EF6343">
            <w:rPr>
              <w:rFonts w:ascii="Arial" w:hAnsi="Arial" w:cs="Arial"/>
              <w:b/>
              <w:color w:val="808080"/>
              <w:sz w:val="28"/>
              <w:szCs w:val="28"/>
            </w:rPr>
            <w:t>Csv</w:t>
          </w:r>
          <w:proofErr w:type="spellEnd"/>
          <w:r w:rsidR="004127B7">
            <w:rPr>
              <w:rFonts w:ascii="Arial" w:hAnsi="Arial" w:cs="Arial"/>
              <w:b/>
              <w:color w:val="808080"/>
              <w:sz w:val="28"/>
              <w:szCs w:val="28"/>
            </w:rPr>
            <w:fldChar w:fldCharType="end"/>
          </w:r>
          <w:r w:rsidR="004127B7">
            <w:rPr>
              <w:rFonts w:ascii="Arial" w:hAnsi="Arial" w:cs="Arial"/>
              <w:b/>
              <w:color w:val="808080"/>
              <w:sz w:val="28"/>
              <w:szCs w:val="28"/>
            </w:rPr>
            <w:t xml:space="preserve"> </w:t>
          </w:r>
        </w:p>
        <w:p w14:paraId="4178DFD1" w14:textId="77777777" w:rsidR="004127B7" w:rsidRDefault="004127B7" w:rsidP="000947A1">
          <w:pPr>
            <w:pStyle w:val="Nagwek"/>
            <w:ind w:right="-302"/>
            <w:rPr>
              <w:rFonts w:ascii="Arial" w:hAnsi="Arial" w:cs="Arial"/>
              <w:b/>
              <w:color w:val="808080"/>
            </w:rPr>
          </w:pPr>
          <w:r w:rsidRPr="000947A1">
            <w:rPr>
              <w:rFonts w:ascii="Arial" w:hAnsi="Arial" w:cs="Arial"/>
              <w:b/>
              <w:color w:val="808080"/>
            </w:rPr>
            <w:fldChar w:fldCharType="begin"/>
          </w:r>
          <w:r w:rsidRPr="000947A1">
            <w:rPr>
              <w:rFonts w:ascii="Arial" w:hAnsi="Arial" w:cs="Arial"/>
              <w:b/>
              <w:color w:val="808080"/>
            </w:rPr>
            <w:instrText xml:space="preserve"> TITLE   \* MERGEFORMAT </w:instrText>
          </w:r>
          <w:r w:rsidRPr="000947A1">
            <w:rPr>
              <w:rFonts w:ascii="Arial" w:hAnsi="Arial" w:cs="Arial"/>
              <w:b/>
              <w:color w:val="808080"/>
            </w:rPr>
            <w:fldChar w:fldCharType="separate"/>
          </w:r>
          <w:r w:rsidR="00EF6343">
            <w:rPr>
              <w:rFonts w:ascii="Arial" w:hAnsi="Arial" w:cs="Arial"/>
              <w:b/>
              <w:color w:val="808080"/>
            </w:rPr>
            <w:t>Dokumentacja projektowa</w:t>
          </w:r>
          <w:r w:rsidRPr="000947A1">
            <w:rPr>
              <w:rFonts w:ascii="Arial" w:hAnsi="Arial" w:cs="Arial"/>
              <w:b/>
              <w:color w:val="808080"/>
            </w:rPr>
            <w:fldChar w:fldCharType="end"/>
          </w:r>
          <w:r w:rsidRPr="000947A1">
            <w:rPr>
              <w:rFonts w:ascii="Arial" w:hAnsi="Arial" w:cs="Arial"/>
              <w:b/>
              <w:color w:val="808080"/>
            </w:rPr>
            <w:t xml:space="preserve"> </w:t>
          </w:r>
        </w:p>
        <w:p w14:paraId="552F3C1A" w14:textId="5738C631" w:rsidR="004127B7" w:rsidRPr="000947A1" w:rsidRDefault="004127B7" w:rsidP="00E049E6">
          <w:pPr>
            <w:pStyle w:val="Nagwek"/>
            <w:spacing w:before="120"/>
            <w:ind w:right="-301"/>
            <w:rPr>
              <w:rFonts w:ascii="Arial" w:hAnsi="Arial" w:cs="Arial"/>
              <w:b/>
              <w:color w:val="808080"/>
            </w:rPr>
          </w:pP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t xml:space="preserve">wersja </w:t>
          </w: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begin"/>
          </w: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instrText xml:space="preserve"> DOCPROPERTY  Wersja  \* MERGEFORMAT </w:instrText>
          </w: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separate"/>
          </w:r>
          <w:r w:rsidR="00EF6343">
            <w:rPr>
              <w:rFonts w:ascii="Arial" w:hAnsi="Arial" w:cs="Arial"/>
              <w:b/>
              <w:color w:val="808080"/>
              <w:sz w:val="20"/>
              <w:szCs w:val="20"/>
            </w:rPr>
            <w:t>1</w:t>
          </w: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color w:val="808080"/>
              <w:sz w:val="20"/>
              <w:szCs w:val="20"/>
            </w:rPr>
            <w:t xml:space="preserve"> z dnia </w:t>
          </w:r>
          <w:r w:rsidRPr="00E049E6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begin"/>
          </w:r>
          <w:r w:rsidRPr="00E049E6">
            <w:rPr>
              <w:rFonts w:ascii="Arial" w:hAnsi="Arial" w:cs="Arial"/>
              <w:b/>
              <w:color w:val="808080"/>
              <w:sz w:val="20"/>
              <w:szCs w:val="20"/>
            </w:rPr>
            <w:instrText xml:space="preserve"> SAVEDATE   \* MERGEFORMAT </w:instrText>
          </w:r>
          <w:r w:rsidRPr="00E049E6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separate"/>
          </w:r>
          <w:r w:rsidR="00EF6343">
            <w:rPr>
              <w:rFonts w:ascii="Arial" w:hAnsi="Arial" w:cs="Arial"/>
              <w:b/>
              <w:noProof/>
              <w:color w:val="808080"/>
              <w:sz w:val="20"/>
              <w:szCs w:val="20"/>
            </w:rPr>
            <w:t>26.07.2021 21:52:00</w:t>
          </w:r>
          <w:r w:rsidRPr="00E049E6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end"/>
          </w:r>
          <w:r w:rsidRPr="00197F0C">
            <w:rPr>
              <w:noProof/>
              <w:sz w:val="20"/>
              <w:szCs w:val="20"/>
            </w:rPr>
            <w:t xml:space="preserve"> </w:t>
          </w:r>
        </w:p>
      </w:tc>
      <w:tc>
        <w:tcPr>
          <w:tcW w:w="284" w:type="dxa"/>
          <w:vAlign w:val="bottom"/>
        </w:tcPr>
        <w:p w14:paraId="10218FDC" w14:textId="77777777" w:rsidR="004127B7" w:rsidRPr="00197F0C" w:rsidRDefault="004127B7" w:rsidP="00756D75">
          <w:pPr>
            <w:pStyle w:val="Nagwek"/>
            <w:ind w:right="-302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2324" w:type="dxa"/>
        </w:tcPr>
        <w:p w14:paraId="7298994D" w14:textId="0BE05F00" w:rsidR="004127B7" w:rsidRPr="00F132DA" w:rsidRDefault="004127B7" w:rsidP="00C605BB">
          <w:pPr>
            <w:pStyle w:val="Nagwek"/>
            <w:jc w:val="right"/>
            <w:rPr>
              <w:rFonts w:ascii="Arial" w:hAnsi="Arial" w:cs="Arial"/>
              <w:b/>
              <w:color w:val="808080"/>
              <w:sz w:val="28"/>
              <w:szCs w:val="28"/>
            </w:rPr>
          </w:pPr>
        </w:p>
      </w:tc>
    </w:tr>
  </w:tbl>
  <w:p w14:paraId="5E00188B" w14:textId="37B9CB49" w:rsidR="004127B7" w:rsidRPr="00851F07" w:rsidRDefault="004127B7" w:rsidP="00C605BB">
    <w:pPr>
      <w:pStyle w:val="Nagwek"/>
      <w:ind w:right="-794"/>
      <w:jc w:val="both"/>
      <w:rPr>
        <w:rFonts w:ascii="Arial" w:hAnsi="Arial" w:cs="Arial"/>
        <w:color w:val="808080"/>
        <w:sz w:val="22"/>
        <w:szCs w:val="22"/>
        <w:vertAlign w:val="superscript"/>
      </w:rPr>
    </w:pPr>
    <w:r>
      <w:rPr>
        <w:rFonts w:ascii="Arial" w:hAnsi="Arial" w:cs="Arial"/>
        <w:color w:val="808080"/>
        <w:sz w:val="22"/>
        <w:szCs w:val="22"/>
        <w:vertAlign w:val="superscript"/>
      </w:rPr>
      <w:t>____</w:t>
    </w:r>
    <w:r w:rsidRPr="00851F07">
      <w:rPr>
        <w:rFonts w:ascii="Arial" w:hAnsi="Arial" w:cs="Arial"/>
        <w:color w:val="808080"/>
        <w:sz w:val="22"/>
        <w:szCs w:val="22"/>
        <w:vertAlign w:val="superscript"/>
      </w:rPr>
      <w:t>___________________________________</w:t>
    </w:r>
    <w:r>
      <w:rPr>
        <w:rFonts w:ascii="Arial" w:hAnsi="Arial" w:cs="Arial"/>
        <w:color w:val="808080"/>
        <w:sz w:val="22"/>
        <w:szCs w:val="22"/>
        <w:vertAlign w:val="superscript"/>
      </w:rPr>
      <w:t>__________________________________________________________________</w:t>
    </w:r>
    <w:r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>
      <w:rPr>
        <w:rFonts w:ascii="Arial" w:hAnsi="Arial" w:cs="Arial"/>
        <w:color w:val="808080"/>
        <w:sz w:val="22"/>
        <w:szCs w:val="22"/>
        <w:vertAlign w:val="superscript"/>
      </w:rPr>
      <w:t>_____</w:t>
    </w:r>
    <w:r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__</w:t>
    </w:r>
    <w:r w:rsidR="000C0CBD"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_____</w:t>
    </w:r>
    <w:r w:rsidR="000C0CBD"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___</w:t>
    </w:r>
    <w:r w:rsidR="000C0CBD"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_____</w:t>
    </w:r>
    <w:r w:rsidR="000C0CBD"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93E38"/>
    <w:multiLevelType w:val="hybridMultilevel"/>
    <w:tmpl w:val="A7BA0A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9924B1"/>
    <w:multiLevelType w:val="hybridMultilevel"/>
    <w:tmpl w:val="2A4027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F5875"/>
    <w:multiLevelType w:val="hybridMultilevel"/>
    <w:tmpl w:val="EF009D46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6974D3"/>
    <w:multiLevelType w:val="hybridMultilevel"/>
    <w:tmpl w:val="63A408F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F53DB"/>
    <w:multiLevelType w:val="hybridMultilevel"/>
    <w:tmpl w:val="89A6183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320FD"/>
    <w:multiLevelType w:val="hybridMultilevel"/>
    <w:tmpl w:val="9ECEDEE2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0F1F5DDD"/>
    <w:multiLevelType w:val="hybridMultilevel"/>
    <w:tmpl w:val="CC3253F0"/>
    <w:lvl w:ilvl="0" w:tplc="AAC00A04">
      <w:start w:val="1"/>
      <w:numFmt w:val="lowerLetter"/>
      <w:lvlText w:val="%1)"/>
      <w:lvlJc w:val="left"/>
      <w:pPr>
        <w:ind w:left="1494" w:hanging="360"/>
      </w:pPr>
      <w:rPr>
        <w:rFonts w:hint="default"/>
        <w:color w:val="auto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A5481B"/>
    <w:multiLevelType w:val="hybridMultilevel"/>
    <w:tmpl w:val="4FF025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34DA0"/>
    <w:multiLevelType w:val="hybridMultilevel"/>
    <w:tmpl w:val="31585BC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8E097F"/>
    <w:multiLevelType w:val="hybridMultilevel"/>
    <w:tmpl w:val="F6C471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D2836"/>
    <w:multiLevelType w:val="hybridMultilevel"/>
    <w:tmpl w:val="D77EA2D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F1398"/>
    <w:multiLevelType w:val="hybridMultilevel"/>
    <w:tmpl w:val="A7BA0A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36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3F4AB2"/>
    <w:multiLevelType w:val="hybridMultilevel"/>
    <w:tmpl w:val="8BB0584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795A80"/>
    <w:multiLevelType w:val="hybridMultilevel"/>
    <w:tmpl w:val="612C6C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1D436D"/>
    <w:multiLevelType w:val="multilevel"/>
    <w:tmpl w:val="0ABC1CE4"/>
    <w:lvl w:ilvl="0">
      <w:start w:val="1"/>
      <w:numFmt w:val="decimal"/>
      <w:pStyle w:val="BIELbit-paragraf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1AD7F74"/>
    <w:multiLevelType w:val="hybridMultilevel"/>
    <w:tmpl w:val="31AA9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E21AB"/>
    <w:multiLevelType w:val="hybridMultilevel"/>
    <w:tmpl w:val="AC1060E8"/>
    <w:lvl w:ilvl="0" w:tplc="0415001B">
      <w:start w:val="1"/>
      <w:numFmt w:val="lowerRoman"/>
      <w:lvlText w:val="%1."/>
      <w:lvlJc w:val="right"/>
      <w:pPr>
        <w:ind w:left="1440" w:hanging="360"/>
      </w:p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E43726"/>
    <w:multiLevelType w:val="hybridMultilevel"/>
    <w:tmpl w:val="0AB8ABDA"/>
    <w:lvl w:ilvl="0" w:tplc="72AA5F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474FD"/>
    <w:multiLevelType w:val="multilevel"/>
    <w:tmpl w:val="ACE09D5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1568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57C4739"/>
    <w:multiLevelType w:val="hybridMultilevel"/>
    <w:tmpl w:val="3BDCDB7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1950A0"/>
    <w:multiLevelType w:val="hybridMultilevel"/>
    <w:tmpl w:val="51409D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2C42EB"/>
    <w:multiLevelType w:val="hybridMultilevel"/>
    <w:tmpl w:val="A7BA0A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012518"/>
    <w:multiLevelType w:val="hybridMultilevel"/>
    <w:tmpl w:val="63F636FA"/>
    <w:lvl w:ilvl="0" w:tplc="98988438">
      <w:start w:val="1"/>
      <w:numFmt w:val="lowerRoman"/>
      <w:lvlText w:val="%1."/>
      <w:lvlJc w:val="right"/>
      <w:pPr>
        <w:ind w:left="1800" w:hanging="1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E95DF0"/>
    <w:multiLevelType w:val="hybridMultilevel"/>
    <w:tmpl w:val="05F04BD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5049F9"/>
    <w:multiLevelType w:val="hybridMultilevel"/>
    <w:tmpl w:val="7AF44C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062340"/>
    <w:multiLevelType w:val="hybridMultilevel"/>
    <w:tmpl w:val="91088A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93A3C"/>
    <w:multiLevelType w:val="hybridMultilevel"/>
    <w:tmpl w:val="7A161C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D75FD"/>
    <w:multiLevelType w:val="hybridMultilevel"/>
    <w:tmpl w:val="A7BA0A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186017"/>
    <w:multiLevelType w:val="hybridMultilevel"/>
    <w:tmpl w:val="2B2C9F60"/>
    <w:lvl w:ilvl="0" w:tplc="B0E834D4">
      <w:start w:val="1"/>
      <w:numFmt w:val="bullet"/>
      <w:pStyle w:val="BIELbit-wyliczanka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A148D5"/>
    <w:multiLevelType w:val="hybridMultilevel"/>
    <w:tmpl w:val="C83AE85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A73DE8"/>
    <w:multiLevelType w:val="hybridMultilevel"/>
    <w:tmpl w:val="3DDEDD58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8"/>
  </w:num>
  <w:num w:numId="2">
    <w:abstractNumId w:val="28"/>
  </w:num>
  <w:num w:numId="3">
    <w:abstractNumId w:val="2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21"/>
  </w:num>
  <w:num w:numId="7">
    <w:abstractNumId w:val="19"/>
  </w:num>
  <w:num w:numId="8">
    <w:abstractNumId w:val="4"/>
  </w:num>
  <w:num w:numId="9">
    <w:abstractNumId w:val="12"/>
  </w:num>
  <w:num w:numId="10">
    <w:abstractNumId w:val="10"/>
  </w:num>
  <w:num w:numId="11">
    <w:abstractNumId w:val="0"/>
  </w:num>
  <w:num w:numId="12">
    <w:abstractNumId w:val="22"/>
  </w:num>
  <w:num w:numId="13">
    <w:abstractNumId w:val="16"/>
  </w:num>
  <w:num w:numId="14">
    <w:abstractNumId w:val="8"/>
  </w:num>
  <w:num w:numId="15">
    <w:abstractNumId w:val="15"/>
  </w:num>
  <w:num w:numId="16">
    <w:abstractNumId w:val="18"/>
  </w:num>
  <w:num w:numId="17">
    <w:abstractNumId w:val="18"/>
  </w:num>
  <w:num w:numId="18">
    <w:abstractNumId w:val="18"/>
  </w:num>
  <w:num w:numId="19">
    <w:abstractNumId w:val="24"/>
  </w:num>
  <w:num w:numId="20">
    <w:abstractNumId w:val="27"/>
  </w:num>
  <w:num w:numId="21">
    <w:abstractNumId w:val="29"/>
  </w:num>
  <w:num w:numId="22">
    <w:abstractNumId w:val="9"/>
  </w:num>
  <w:num w:numId="2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"/>
  </w:num>
  <w:num w:numId="26">
    <w:abstractNumId w:val="6"/>
  </w:num>
  <w:num w:numId="27">
    <w:abstractNumId w:val="30"/>
  </w:num>
  <w:num w:numId="28">
    <w:abstractNumId w:val="17"/>
  </w:num>
  <w:num w:numId="29">
    <w:abstractNumId w:val="3"/>
  </w:num>
  <w:num w:numId="30">
    <w:abstractNumId w:val="26"/>
  </w:num>
  <w:num w:numId="31">
    <w:abstractNumId w:val="23"/>
  </w:num>
  <w:num w:numId="32">
    <w:abstractNumId w:val="25"/>
  </w:num>
  <w:num w:numId="33">
    <w:abstractNumId w:val="1"/>
  </w:num>
  <w:num w:numId="34">
    <w:abstractNumId w:val="13"/>
  </w:num>
  <w:num w:numId="3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12"/>
    <w:rsid w:val="000000E6"/>
    <w:rsid w:val="00002B5B"/>
    <w:rsid w:val="000049E8"/>
    <w:rsid w:val="00006873"/>
    <w:rsid w:val="00010A3F"/>
    <w:rsid w:val="000117A0"/>
    <w:rsid w:val="000130E5"/>
    <w:rsid w:val="00015E00"/>
    <w:rsid w:val="0002153A"/>
    <w:rsid w:val="00021E80"/>
    <w:rsid w:val="00022F45"/>
    <w:rsid w:val="00023355"/>
    <w:rsid w:val="00023DCC"/>
    <w:rsid w:val="000300A7"/>
    <w:rsid w:val="000303DF"/>
    <w:rsid w:val="00030D5C"/>
    <w:rsid w:val="0003126B"/>
    <w:rsid w:val="000344FF"/>
    <w:rsid w:val="0003615A"/>
    <w:rsid w:val="000402B6"/>
    <w:rsid w:val="00041D0D"/>
    <w:rsid w:val="0004340D"/>
    <w:rsid w:val="000460F8"/>
    <w:rsid w:val="000501B5"/>
    <w:rsid w:val="00050D37"/>
    <w:rsid w:val="0005193B"/>
    <w:rsid w:val="00052BC9"/>
    <w:rsid w:val="00054FDA"/>
    <w:rsid w:val="000562EC"/>
    <w:rsid w:val="0006019B"/>
    <w:rsid w:val="00063905"/>
    <w:rsid w:val="00067E0D"/>
    <w:rsid w:val="000703B2"/>
    <w:rsid w:val="0007175A"/>
    <w:rsid w:val="0007342C"/>
    <w:rsid w:val="000759C3"/>
    <w:rsid w:val="00077B30"/>
    <w:rsid w:val="000811BC"/>
    <w:rsid w:val="000900D9"/>
    <w:rsid w:val="00090D8E"/>
    <w:rsid w:val="000947A1"/>
    <w:rsid w:val="00094C46"/>
    <w:rsid w:val="0009537A"/>
    <w:rsid w:val="0009596C"/>
    <w:rsid w:val="000A1142"/>
    <w:rsid w:val="000A13AC"/>
    <w:rsid w:val="000A57E1"/>
    <w:rsid w:val="000A65E8"/>
    <w:rsid w:val="000A6EB8"/>
    <w:rsid w:val="000A7476"/>
    <w:rsid w:val="000B130A"/>
    <w:rsid w:val="000B3ADF"/>
    <w:rsid w:val="000B6478"/>
    <w:rsid w:val="000B6832"/>
    <w:rsid w:val="000B690F"/>
    <w:rsid w:val="000B7F89"/>
    <w:rsid w:val="000C0CBD"/>
    <w:rsid w:val="000C153F"/>
    <w:rsid w:val="000C1821"/>
    <w:rsid w:val="000C1D78"/>
    <w:rsid w:val="000C2FED"/>
    <w:rsid w:val="000C6D6D"/>
    <w:rsid w:val="000C7024"/>
    <w:rsid w:val="000D1B80"/>
    <w:rsid w:val="000D1CA0"/>
    <w:rsid w:val="000D22D9"/>
    <w:rsid w:val="000D33A5"/>
    <w:rsid w:val="000D6420"/>
    <w:rsid w:val="000E4789"/>
    <w:rsid w:val="000E4EAE"/>
    <w:rsid w:val="000E4EC3"/>
    <w:rsid w:val="000F0E40"/>
    <w:rsid w:val="000F35C8"/>
    <w:rsid w:val="000F40FD"/>
    <w:rsid w:val="000F463C"/>
    <w:rsid w:val="00102587"/>
    <w:rsid w:val="0010367D"/>
    <w:rsid w:val="00103FE5"/>
    <w:rsid w:val="00107A07"/>
    <w:rsid w:val="001117E6"/>
    <w:rsid w:val="00113D2A"/>
    <w:rsid w:val="0011484F"/>
    <w:rsid w:val="001163CB"/>
    <w:rsid w:val="00120212"/>
    <w:rsid w:val="001207B2"/>
    <w:rsid w:val="001224AE"/>
    <w:rsid w:val="00137ADB"/>
    <w:rsid w:val="00144A42"/>
    <w:rsid w:val="00154491"/>
    <w:rsid w:val="00155DD9"/>
    <w:rsid w:val="001608DC"/>
    <w:rsid w:val="00162AD7"/>
    <w:rsid w:val="00167E4C"/>
    <w:rsid w:val="00173B88"/>
    <w:rsid w:val="00177003"/>
    <w:rsid w:val="00185DC8"/>
    <w:rsid w:val="001903C9"/>
    <w:rsid w:val="00194702"/>
    <w:rsid w:val="00197F0C"/>
    <w:rsid w:val="001A00B7"/>
    <w:rsid w:val="001A0A4F"/>
    <w:rsid w:val="001A4D54"/>
    <w:rsid w:val="001B14F9"/>
    <w:rsid w:val="001C2A32"/>
    <w:rsid w:val="001C333C"/>
    <w:rsid w:val="001C4CEB"/>
    <w:rsid w:val="001C5C8A"/>
    <w:rsid w:val="001C7597"/>
    <w:rsid w:val="001D45DD"/>
    <w:rsid w:val="001D6860"/>
    <w:rsid w:val="001D6E41"/>
    <w:rsid w:val="001D6F8A"/>
    <w:rsid w:val="001F1475"/>
    <w:rsid w:val="001F17CC"/>
    <w:rsid w:val="001F2BC4"/>
    <w:rsid w:val="001F32F9"/>
    <w:rsid w:val="001F497E"/>
    <w:rsid w:val="001F4E57"/>
    <w:rsid w:val="00200CD0"/>
    <w:rsid w:val="00202AC6"/>
    <w:rsid w:val="002037A1"/>
    <w:rsid w:val="00205762"/>
    <w:rsid w:val="00206800"/>
    <w:rsid w:val="00210DE7"/>
    <w:rsid w:val="00213BE2"/>
    <w:rsid w:val="00214AAC"/>
    <w:rsid w:val="00216AE0"/>
    <w:rsid w:val="0022424F"/>
    <w:rsid w:val="00224E62"/>
    <w:rsid w:val="00225BE5"/>
    <w:rsid w:val="00225CBD"/>
    <w:rsid w:val="00225E5F"/>
    <w:rsid w:val="00225FFB"/>
    <w:rsid w:val="00231496"/>
    <w:rsid w:val="002331A1"/>
    <w:rsid w:val="00233632"/>
    <w:rsid w:val="002353D7"/>
    <w:rsid w:val="00235D66"/>
    <w:rsid w:val="00240B54"/>
    <w:rsid w:val="002432DD"/>
    <w:rsid w:val="00246ECE"/>
    <w:rsid w:val="0024748E"/>
    <w:rsid w:val="002477AF"/>
    <w:rsid w:val="00252B2F"/>
    <w:rsid w:val="00255D7A"/>
    <w:rsid w:val="002565A9"/>
    <w:rsid w:val="00256831"/>
    <w:rsid w:val="002606A8"/>
    <w:rsid w:val="00261C60"/>
    <w:rsid w:val="0027227F"/>
    <w:rsid w:val="00273E59"/>
    <w:rsid w:val="002742ED"/>
    <w:rsid w:val="00274854"/>
    <w:rsid w:val="002756D6"/>
    <w:rsid w:val="00276831"/>
    <w:rsid w:val="0027770B"/>
    <w:rsid w:val="00282A12"/>
    <w:rsid w:val="00283495"/>
    <w:rsid w:val="00283765"/>
    <w:rsid w:val="00283FB8"/>
    <w:rsid w:val="00284EC8"/>
    <w:rsid w:val="0028591A"/>
    <w:rsid w:val="00287900"/>
    <w:rsid w:val="00290965"/>
    <w:rsid w:val="002910CB"/>
    <w:rsid w:val="002935D2"/>
    <w:rsid w:val="00293A0F"/>
    <w:rsid w:val="002957B2"/>
    <w:rsid w:val="002A1D5A"/>
    <w:rsid w:val="002A3929"/>
    <w:rsid w:val="002A47B7"/>
    <w:rsid w:val="002A5D8A"/>
    <w:rsid w:val="002A61D3"/>
    <w:rsid w:val="002A6220"/>
    <w:rsid w:val="002B3CAD"/>
    <w:rsid w:val="002B43E1"/>
    <w:rsid w:val="002B7AC7"/>
    <w:rsid w:val="002C1570"/>
    <w:rsid w:val="002C1B3B"/>
    <w:rsid w:val="002C20E3"/>
    <w:rsid w:val="002C3AA4"/>
    <w:rsid w:val="002C3EA7"/>
    <w:rsid w:val="002C406D"/>
    <w:rsid w:val="002C526F"/>
    <w:rsid w:val="002C6875"/>
    <w:rsid w:val="002D50F6"/>
    <w:rsid w:val="002D6798"/>
    <w:rsid w:val="002E1C9C"/>
    <w:rsid w:val="002E1D31"/>
    <w:rsid w:val="002E39BA"/>
    <w:rsid w:val="002E48EE"/>
    <w:rsid w:val="002E4C10"/>
    <w:rsid w:val="002E59EE"/>
    <w:rsid w:val="002F16FD"/>
    <w:rsid w:val="002F186D"/>
    <w:rsid w:val="002F419B"/>
    <w:rsid w:val="002F5AC1"/>
    <w:rsid w:val="002F6710"/>
    <w:rsid w:val="00302BB4"/>
    <w:rsid w:val="003067CD"/>
    <w:rsid w:val="00310D21"/>
    <w:rsid w:val="00312328"/>
    <w:rsid w:val="003154C5"/>
    <w:rsid w:val="0031587E"/>
    <w:rsid w:val="0031606A"/>
    <w:rsid w:val="00316E03"/>
    <w:rsid w:val="003202E8"/>
    <w:rsid w:val="00322D7D"/>
    <w:rsid w:val="003256C7"/>
    <w:rsid w:val="003263B8"/>
    <w:rsid w:val="0032684A"/>
    <w:rsid w:val="00327E6C"/>
    <w:rsid w:val="00330E95"/>
    <w:rsid w:val="003412CF"/>
    <w:rsid w:val="003448B8"/>
    <w:rsid w:val="003462EE"/>
    <w:rsid w:val="00346856"/>
    <w:rsid w:val="00346AD4"/>
    <w:rsid w:val="00346E64"/>
    <w:rsid w:val="00355B3C"/>
    <w:rsid w:val="003568E2"/>
    <w:rsid w:val="003574B6"/>
    <w:rsid w:val="003574CD"/>
    <w:rsid w:val="00360731"/>
    <w:rsid w:val="0036192C"/>
    <w:rsid w:val="003622ED"/>
    <w:rsid w:val="003647D8"/>
    <w:rsid w:val="003665D0"/>
    <w:rsid w:val="00366872"/>
    <w:rsid w:val="00377938"/>
    <w:rsid w:val="00377ECC"/>
    <w:rsid w:val="00380972"/>
    <w:rsid w:val="00381741"/>
    <w:rsid w:val="0038376D"/>
    <w:rsid w:val="0038397A"/>
    <w:rsid w:val="00384772"/>
    <w:rsid w:val="00385829"/>
    <w:rsid w:val="00385F0D"/>
    <w:rsid w:val="00386319"/>
    <w:rsid w:val="00387D4A"/>
    <w:rsid w:val="00390363"/>
    <w:rsid w:val="00392188"/>
    <w:rsid w:val="0039244B"/>
    <w:rsid w:val="00394ED2"/>
    <w:rsid w:val="00396D38"/>
    <w:rsid w:val="00396ED2"/>
    <w:rsid w:val="003A04F5"/>
    <w:rsid w:val="003A0F75"/>
    <w:rsid w:val="003A112F"/>
    <w:rsid w:val="003A4628"/>
    <w:rsid w:val="003A5289"/>
    <w:rsid w:val="003A6290"/>
    <w:rsid w:val="003A7DA8"/>
    <w:rsid w:val="003B0005"/>
    <w:rsid w:val="003B1223"/>
    <w:rsid w:val="003B22EF"/>
    <w:rsid w:val="003B3480"/>
    <w:rsid w:val="003B39EE"/>
    <w:rsid w:val="003B6031"/>
    <w:rsid w:val="003C036E"/>
    <w:rsid w:val="003C167D"/>
    <w:rsid w:val="003C2367"/>
    <w:rsid w:val="003D00C1"/>
    <w:rsid w:val="003D0C1B"/>
    <w:rsid w:val="003D7651"/>
    <w:rsid w:val="003E136F"/>
    <w:rsid w:val="003E17DA"/>
    <w:rsid w:val="003E194A"/>
    <w:rsid w:val="003E23C2"/>
    <w:rsid w:val="003E2493"/>
    <w:rsid w:val="003E54EC"/>
    <w:rsid w:val="003F1F19"/>
    <w:rsid w:val="003F49A6"/>
    <w:rsid w:val="004024F2"/>
    <w:rsid w:val="00402CC3"/>
    <w:rsid w:val="00407914"/>
    <w:rsid w:val="00411800"/>
    <w:rsid w:val="004127B7"/>
    <w:rsid w:val="0041334E"/>
    <w:rsid w:val="004133E2"/>
    <w:rsid w:val="004166C2"/>
    <w:rsid w:val="0041729E"/>
    <w:rsid w:val="00417770"/>
    <w:rsid w:val="0041790C"/>
    <w:rsid w:val="00420FEC"/>
    <w:rsid w:val="00422772"/>
    <w:rsid w:val="004234BB"/>
    <w:rsid w:val="0043210E"/>
    <w:rsid w:val="004324D6"/>
    <w:rsid w:val="004349C1"/>
    <w:rsid w:val="0044416D"/>
    <w:rsid w:val="0044545F"/>
    <w:rsid w:val="00446B09"/>
    <w:rsid w:val="00451762"/>
    <w:rsid w:val="0045280C"/>
    <w:rsid w:val="00455518"/>
    <w:rsid w:val="00456E6B"/>
    <w:rsid w:val="00457B57"/>
    <w:rsid w:val="004723A8"/>
    <w:rsid w:val="00474E00"/>
    <w:rsid w:val="004753B6"/>
    <w:rsid w:val="004759FA"/>
    <w:rsid w:val="004821B8"/>
    <w:rsid w:val="0048648C"/>
    <w:rsid w:val="004978C3"/>
    <w:rsid w:val="004A1589"/>
    <w:rsid w:val="004A2B30"/>
    <w:rsid w:val="004A43CB"/>
    <w:rsid w:val="004A4B8B"/>
    <w:rsid w:val="004A58CD"/>
    <w:rsid w:val="004A6674"/>
    <w:rsid w:val="004A75D6"/>
    <w:rsid w:val="004A7CEE"/>
    <w:rsid w:val="004B185F"/>
    <w:rsid w:val="004B3FF9"/>
    <w:rsid w:val="004B65DA"/>
    <w:rsid w:val="004B735A"/>
    <w:rsid w:val="004C3BC3"/>
    <w:rsid w:val="004C3E30"/>
    <w:rsid w:val="004C52D1"/>
    <w:rsid w:val="004C7905"/>
    <w:rsid w:val="004D2DC0"/>
    <w:rsid w:val="004D33D2"/>
    <w:rsid w:val="004D4999"/>
    <w:rsid w:val="004D7377"/>
    <w:rsid w:val="004E0598"/>
    <w:rsid w:val="004E1E7C"/>
    <w:rsid w:val="004E3EA2"/>
    <w:rsid w:val="004E52D4"/>
    <w:rsid w:val="004F02F3"/>
    <w:rsid w:val="004F123B"/>
    <w:rsid w:val="004F72E6"/>
    <w:rsid w:val="00503ACB"/>
    <w:rsid w:val="005058C1"/>
    <w:rsid w:val="00507EDE"/>
    <w:rsid w:val="00512AAB"/>
    <w:rsid w:val="00516989"/>
    <w:rsid w:val="00517E8E"/>
    <w:rsid w:val="00522885"/>
    <w:rsid w:val="0053054E"/>
    <w:rsid w:val="00534D36"/>
    <w:rsid w:val="00536BF0"/>
    <w:rsid w:val="00544FBD"/>
    <w:rsid w:val="00550087"/>
    <w:rsid w:val="00550F6F"/>
    <w:rsid w:val="005522B5"/>
    <w:rsid w:val="00555886"/>
    <w:rsid w:val="0055616E"/>
    <w:rsid w:val="005562E4"/>
    <w:rsid w:val="00557629"/>
    <w:rsid w:val="0056154F"/>
    <w:rsid w:val="00563030"/>
    <w:rsid w:val="00565865"/>
    <w:rsid w:val="00565F6D"/>
    <w:rsid w:val="00567DDF"/>
    <w:rsid w:val="0057133D"/>
    <w:rsid w:val="0057153E"/>
    <w:rsid w:val="00573718"/>
    <w:rsid w:val="00573983"/>
    <w:rsid w:val="00580D01"/>
    <w:rsid w:val="00581645"/>
    <w:rsid w:val="0058258C"/>
    <w:rsid w:val="00587317"/>
    <w:rsid w:val="00590774"/>
    <w:rsid w:val="00590779"/>
    <w:rsid w:val="0059167B"/>
    <w:rsid w:val="0059448E"/>
    <w:rsid w:val="005A2965"/>
    <w:rsid w:val="005B1762"/>
    <w:rsid w:val="005B3267"/>
    <w:rsid w:val="005B3385"/>
    <w:rsid w:val="005B44FF"/>
    <w:rsid w:val="005B4FCC"/>
    <w:rsid w:val="005B6F74"/>
    <w:rsid w:val="005B6FF8"/>
    <w:rsid w:val="005C15D5"/>
    <w:rsid w:val="005C20D4"/>
    <w:rsid w:val="005C4041"/>
    <w:rsid w:val="005D1CB4"/>
    <w:rsid w:val="005D57F0"/>
    <w:rsid w:val="005D61CD"/>
    <w:rsid w:val="005D6EDC"/>
    <w:rsid w:val="005E2DEF"/>
    <w:rsid w:val="005E3676"/>
    <w:rsid w:val="005E41D5"/>
    <w:rsid w:val="005E49D3"/>
    <w:rsid w:val="005E6085"/>
    <w:rsid w:val="005F136D"/>
    <w:rsid w:val="005F1EDE"/>
    <w:rsid w:val="005F2F17"/>
    <w:rsid w:val="005F3849"/>
    <w:rsid w:val="005F3D22"/>
    <w:rsid w:val="005F45BD"/>
    <w:rsid w:val="005F7789"/>
    <w:rsid w:val="00600B90"/>
    <w:rsid w:val="0060116D"/>
    <w:rsid w:val="00602EE0"/>
    <w:rsid w:val="00604954"/>
    <w:rsid w:val="00604D4E"/>
    <w:rsid w:val="00605DBC"/>
    <w:rsid w:val="00611744"/>
    <w:rsid w:val="006130BF"/>
    <w:rsid w:val="006158F0"/>
    <w:rsid w:val="00615AAA"/>
    <w:rsid w:val="00617696"/>
    <w:rsid w:val="006178BD"/>
    <w:rsid w:val="0062201E"/>
    <w:rsid w:val="0062335E"/>
    <w:rsid w:val="0062427A"/>
    <w:rsid w:val="00627319"/>
    <w:rsid w:val="00630B2C"/>
    <w:rsid w:val="00631CBA"/>
    <w:rsid w:val="00633E7D"/>
    <w:rsid w:val="00642D42"/>
    <w:rsid w:val="006455EB"/>
    <w:rsid w:val="00645842"/>
    <w:rsid w:val="00646A77"/>
    <w:rsid w:val="0064728D"/>
    <w:rsid w:val="00647967"/>
    <w:rsid w:val="006529F4"/>
    <w:rsid w:val="00654514"/>
    <w:rsid w:val="00656917"/>
    <w:rsid w:val="00660B2D"/>
    <w:rsid w:val="00663611"/>
    <w:rsid w:val="00663A6E"/>
    <w:rsid w:val="0067174F"/>
    <w:rsid w:val="00671AD8"/>
    <w:rsid w:val="0067386A"/>
    <w:rsid w:val="006744E7"/>
    <w:rsid w:val="00675C5B"/>
    <w:rsid w:val="006827B3"/>
    <w:rsid w:val="0068463E"/>
    <w:rsid w:val="006857E2"/>
    <w:rsid w:val="00686AF1"/>
    <w:rsid w:val="00692DA6"/>
    <w:rsid w:val="00693B45"/>
    <w:rsid w:val="006A0A8F"/>
    <w:rsid w:val="006A33EB"/>
    <w:rsid w:val="006A37A9"/>
    <w:rsid w:val="006A464C"/>
    <w:rsid w:val="006A697C"/>
    <w:rsid w:val="006A6A93"/>
    <w:rsid w:val="006A6CF9"/>
    <w:rsid w:val="006A6E47"/>
    <w:rsid w:val="006B46DC"/>
    <w:rsid w:val="006B7F73"/>
    <w:rsid w:val="006C104B"/>
    <w:rsid w:val="006C424F"/>
    <w:rsid w:val="006C4883"/>
    <w:rsid w:val="006C4F1F"/>
    <w:rsid w:val="006C52C8"/>
    <w:rsid w:val="006D5FBF"/>
    <w:rsid w:val="006E09FD"/>
    <w:rsid w:val="006E312C"/>
    <w:rsid w:val="006F19A5"/>
    <w:rsid w:val="006F1A2D"/>
    <w:rsid w:val="006F2C24"/>
    <w:rsid w:val="006F52C6"/>
    <w:rsid w:val="006F5567"/>
    <w:rsid w:val="00700534"/>
    <w:rsid w:val="00703B2E"/>
    <w:rsid w:val="00704F24"/>
    <w:rsid w:val="00704F7C"/>
    <w:rsid w:val="0071058D"/>
    <w:rsid w:val="00717CC7"/>
    <w:rsid w:val="00720501"/>
    <w:rsid w:val="00721CCB"/>
    <w:rsid w:val="00721E6B"/>
    <w:rsid w:val="00722CD3"/>
    <w:rsid w:val="007239C8"/>
    <w:rsid w:val="00724B18"/>
    <w:rsid w:val="00726138"/>
    <w:rsid w:val="007300A2"/>
    <w:rsid w:val="00730C04"/>
    <w:rsid w:val="00734DDB"/>
    <w:rsid w:val="00740D85"/>
    <w:rsid w:val="0074171C"/>
    <w:rsid w:val="0074424B"/>
    <w:rsid w:val="007442EA"/>
    <w:rsid w:val="00744D93"/>
    <w:rsid w:val="00745451"/>
    <w:rsid w:val="00746408"/>
    <w:rsid w:val="00747FC6"/>
    <w:rsid w:val="00751127"/>
    <w:rsid w:val="00751F51"/>
    <w:rsid w:val="00753799"/>
    <w:rsid w:val="00756536"/>
    <w:rsid w:val="00756D75"/>
    <w:rsid w:val="00761CD3"/>
    <w:rsid w:val="0077029E"/>
    <w:rsid w:val="0077260C"/>
    <w:rsid w:val="0077311A"/>
    <w:rsid w:val="00781231"/>
    <w:rsid w:val="0078181B"/>
    <w:rsid w:val="00785F70"/>
    <w:rsid w:val="00786A32"/>
    <w:rsid w:val="0079042C"/>
    <w:rsid w:val="00790D81"/>
    <w:rsid w:val="00793CF2"/>
    <w:rsid w:val="00796DCA"/>
    <w:rsid w:val="007A1D74"/>
    <w:rsid w:val="007A4117"/>
    <w:rsid w:val="007A71D9"/>
    <w:rsid w:val="007A7D62"/>
    <w:rsid w:val="007B0575"/>
    <w:rsid w:val="007B2620"/>
    <w:rsid w:val="007B30DA"/>
    <w:rsid w:val="007B46F8"/>
    <w:rsid w:val="007B5E27"/>
    <w:rsid w:val="007B67F9"/>
    <w:rsid w:val="007C1744"/>
    <w:rsid w:val="007C2311"/>
    <w:rsid w:val="007C4FAD"/>
    <w:rsid w:val="007C7750"/>
    <w:rsid w:val="007D2992"/>
    <w:rsid w:val="007F1D41"/>
    <w:rsid w:val="007F41B5"/>
    <w:rsid w:val="007F6CCF"/>
    <w:rsid w:val="00800525"/>
    <w:rsid w:val="00802FDA"/>
    <w:rsid w:val="00804168"/>
    <w:rsid w:val="00806A61"/>
    <w:rsid w:val="00807CB5"/>
    <w:rsid w:val="00811212"/>
    <w:rsid w:val="00814294"/>
    <w:rsid w:val="008148D6"/>
    <w:rsid w:val="00815CC8"/>
    <w:rsid w:val="00815D48"/>
    <w:rsid w:val="00817B8B"/>
    <w:rsid w:val="00821848"/>
    <w:rsid w:val="00822C65"/>
    <w:rsid w:val="00823180"/>
    <w:rsid w:val="00823E90"/>
    <w:rsid w:val="00823F0E"/>
    <w:rsid w:val="00824238"/>
    <w:rsid w:val="00827259"/>
    <w:rsid w:val="008273D8"/>
    <w:rsid w:val="00830379"/>
    <w:rsid w:val="0083114E"/>
    <w:rsid w:val="008312D5"/>
    <w:rsid w:val="00831F84"/>
    <w:rsid w:val="00835301"/>
    <w:rsid w:val="00836D87"/>
    <w:rsid w:val="00841983"/>
    <w:rsid w:val="00842229"/>
    <w:rsid w:val="00842789"/>
    <w:rsid w:val="00846106"/>
    <w:rsid w:val="00851F07"/>
    <w:rsid w:val="00852308"/>
    <w:rsid w:val="00855068"/>
    <w:rsid w:val="008576DB"/>
    <w:rsid w:val="00860E21"/>
    <w:rsid w:val="0086599D"/>
    <w:rsid w:val="00865F8C"/>
    <w:rsid w:val="0086657A"/>
    <w:rsid w:val="0086683D"/>
    <w:rsid w:val="00866FAD"/>
    <w:rsid w:val="00871309"/>
    <w:rsid w:val="00871666"/>
    <w:rsid w:val="00872BA8"/>
    <w:rsid w:val="008742F7"/>
    <w:rsid w:val="00875D21"/>
    <w:rsid w:val="00877D40"/>
    <w:rsid w:val="008814C4"/>
    <w:rsid w:val="00884425"/>
    <w:rsid w:val="008851F7"/>
    <w:rsid w:val="008873DA"/>
    <w:rsid w:val="008923CD"/>
    <w:rsid w:val="008931FF"/>
    <w:rsid w:val="00894408"/>
    <w:rsid w:val="008947C3"/>
    <w:rsid w:val="00895673"/>
    <w:rsid w:val="00896780"/>
    <w:rsid w:val="008A0A6D"/>
    <w:rsid w:val="008A0CB1"/>
    <w:rsid w:val="008A182C"/>
    <w:rsid w:val="008A2608"/>
    <w:rsid w:val="008A4263"/>
    <w:rsid w:val="008A5F6E"/>
    <w:rsid w:val="008B0BCC"/>
    <w:rsid w:val="008B1AB0"/>
    <w:rsid w:val="008B30E3"/>
    <w:rsid w:val="008B3709"/>
    <w:rsid w:val="008B4359"/>
    <w:rsid w:val="008B4D37"/>
    <w:rsid w:val="008B4E45"/>
    <w:rsid w:val="008C1973"/>
    <w:rsid w:val="008C3013"/>
    <w:rsid w:val="008C322E"/>
    <w:rsid w:val="008C5352"/>
    <w:rsid w:val="008D1738"/>
    <w:rsid w:val="008D191F"/>
    <w:rsid w:val="008D35BD"/>
    <w:rsid w:val="008D4010"/>
    <w:rsid w:val="008D461A"/>
    <w:rsid w:val="008D6CA5"/>
    <w:rsid w:val="008E2104"/>
    <w:rsid w:val="008E3077"/>
    <w:rsid w:val="008E65F3"/>
    <w:rsid w:val="008E7C15"/>
    <w:rsid w:val="008F0DED"/>
    <w:rsid w:val="008F56CE"/>
    <w:rsid w:val="00906419"/>
    <w:rsid w:val="009077C4"/>
    <w:rsid w:val="0091184F"/>
    <w:rsid w:val="00915677"/>
    <w:rsid w:val="0092205E"/>
    <w:rsid w:val="009245E2"/>
    <w:rsid w:val="00927FCD"/>
    <w:rsid w:val="009302EE"/>
    <w:rsid w:val="0093321E"/>
    <w:rsid w:val="009340E5"/>
    <w:rsid w:val="0093594C"/>
    <w:rsid w:val="00940377"/>
    <w:rsid w:val="0094122E"/>
    <w:rsid w:val="00941A90"/>
    <w:rsid w:val="009434B3"/>
    <w:rsid w:val="00946EED"/>
    <w:rsid w:val="00946F68"/>
    <w:rsid w:val="00947A94"/>
    <w:rsid w:val="00952D8D"/>
    <w:rsid w:val="00956206"/>
    <w:rsid w:val="009572E4"/>
    <w:rsid w:val="00964FC5"/>
    <w:rsid w:val="0096587C"/>
    <w:rsid w:val="00966247"/>
    <w:rsid w:val="0097047E"/>
    <w:rsid w:val="0097294C"/>
    <w:rsid w:val="00974ACC"/>
    <w:rsid w:val="00974FC1"/>
    <w:rsid w:val="00975FA5"/>
    <w:rsid w:val="00977625"/>
    <w:rsid w:val="0098083C"/>
    <w:rsid w:val="00991DB3"/>
    <w:rsid w:val="0099220F"/>
    <w:rsid w:val="00993566"/>
    <w:rsid w:val="00994900"/>
    <w:rsid w:val="009979B3"/>
    <w:rsid w:val="009A07EE"/>
    <w:rsid w:val="009A25BB"/>
    <w:rsid w:val="009A78CB"/>
    <w:rsid w:val="009B1054"/>
    <w:rsid w:val="009B25A9"/>
    <w:rsid w:val="009B4747"/>
    <w:rsid w:val="009B65DA"/>
    <w:rsid w:val="009B6F40"/>
    <w:rsid w:val="009C3A5C"/>
    <w:rsid w:val="009C3D06"/>
    <w:rsid w:val="009D0B01"/>
    <w:rsid w:val="009D150F"/>
    <w:rsid w:val="009D320E"/>
    <w:rsid w:val="009E17DF"/>
    <w:rsid w:val="009E2818"/>
    <w:rsid w:val="009E486C"/>
    <w:rsid w:val="009E5E70"/>
    <w:rsid w:val="009E6683"/>
    <w:rsid w:val="009E7F0D"/>
    <w:rsid w:val="009F035C"/>
    <w:rsid w:val="009F0D81"/>
    <w:rsid w:val="009F1145"/>
    <w:rsid w:val="009F1569"/>
    <w:rsid w:val="009F3AF2"/>
    <w:rsid w:val="009F42A2"/>
    <w:rsid w:val="009F53A2"/>
    <w:rsid w:val="009F5A46"/>
    <w:rsid w:val="00A00E89"/>
    <w:rsid w:val="00A01F2B"/>
    <w:rsid w:val="00A053D8"/>
    <w:rsid w:val="00A21922"/>
    <w:rsid w:val="00A226E4"/>
    <w:rsid w:val="00A258E0"/>
    <w:rsid w:val="00A25F65"/>
    <w:rsid w:val="00A26F70"/>
    <w:rsid w:val="00A27E23"/>
    <w:rsid w:val="00A30A9B"/>
    <w:rsid w:val="00A363D7"/>
    <w:rsid w:val="00A44C43"/>
    <w:rsid w:val="00A4629D"/>
    <w:rsid w:val="00A4715E"/>
    <w:rsid w:val="00A506BC"/>
    <w:rsid w:val="00A51C92"/>
    <w:rsid w:val="00A534F3"/>
    <w:rsid w:val="00A53E96"/>
    <w:rsid w:val="00A56174"/>
    <w:rsid w:val="00A60B2D"/>
    <w:rsid w:val="00A62FBF"/>
    <w:rsid w:val="00A64200"/>
    <w:rsid w:val="00A64A67"/>
    <w:rsid w:val="00A67DBD"/>
    <w:rsid w:val="00A72EB5"/>
    <w:rsid w:val="00A7382E"/>
    <w:rsid w:val="00A73BBF"/>
    <w:rsid w:val="00A73D66"/>
    <w:rsid w:val="00A758AD"/>
    <w:rsid w:val="00A77AA4"/>
    <w:rsid w:val="00A80DA6"/>
    <w:rsid w:val="00A811C4"/>
    <w:rsid w:val="00A83522"/>
    <w:rsid w:val="00A901E2"/>
    <w:rsid w:val="00A90B86"/>
    <w:rsid w:val="00A940C7"/>
    <w:rsid w:val="00A94BE4"/>
    <w:rsid w:val="00A95875"/>
    <w:rsid w:val="00A96992"/>
    <w:rsid w:val="00AA007E"/>
    <w:rsid w:val="00AA0C68"/>
    <w:rsid w:val="00AA17F6"/>
    <w:rsid w:val="00AA32B7"/>
    <w:rsid w:val="00AA6941"/>
    <w:rsid w:val="00AB02D7"/>
    <w:rsid w:val="00AB74C5"/>
    <w:rsid w:val="00AC2BDB"/>
    <w:rsid w:val="00AC3071"/>
    <w:rsid w:val="00AC3569"/>
    <w:rsid w:val="00AC7EBF"/>
    <w:rsid w:val="00AD5A92"/>
    <w:rsid w:val="00AD7B97"/>
    <w:rsid w:val="00AE5DD4"/>
    <w:rsid w:val="00AF0D93"/>
    <w:rsid w:val="00AF1D3A"/>
    <w:rsid w:val="00AF427A"/>
    <w:rsid w:val="00AF6E15"/>
    <w:rsid w:val="00B02531"/>
    <w:rsid w:val="00B03E66"/>
    <w:rsid w:val="00B0465D"/>
    <w:rsid w:val="00B0775F"/>
    <w:rsid w:val="00B07804"/>
    <w:rsid w:val="00B14F63"/>
    <w:rsid w:val="00B15FB0"/>
    <w:rsid w:val="00B20669"/>
    <w:rsid w:val="00B219D9"/>
    <w:rsid w:val="00B23391"/>
    <w:rsid w:val="00B25667"/>
    <w:rsid w:val="00B342DB"/>
    <w:rsid w:val="00B34CC6"/>
    <w:rsid w:val="00B416DE"/>
    <w:rsid w:val="00B430BF"/>
    <w:rsid w:val="00B44C42"/>
    <w:rsid w:val="00B54649"/>
    <w:rsid w:val="00B54B71"/>
    <w:rsid w:val="00B55D6D"/>
    <w:rsid w:val="00B56C05"/>
    <w:rsid w:val="00B60C4B"/>
    <w:rsid w:val="00B61333"/>
    <w:rsid w:val="00B6281A"/>
    <w:rsid w:val="00B64DDD"/>
    <w:rsid w:val="00B65009"/>
    <w:rsid w:val="00B6733E"/>
    <w:rsid w:val="00B67E20"/>
    <w:rsid w:val="00B7042F"/>
    <w:rsid w:val="00B7161B"/>
    <w:rsid w:val="00B7234E"/>
    <w:rsid w:val="00B72A65"/>
    <w:rsid w:val="00B75B0D"/>
    <w:rsid w:val="00B7647C"/>
    <w:rsid w:val="00B76E0E"/>
    <w:rsid w:val="00B82B91"/>
    <w:rsid w:val="00B83BFE"/>
    <w:rsid w:val="00B84549"/>
    <w:rsid w:val="00B847FE"/>
    <w:rsid w:val="00B86F6B"/>
    <w:rsid w:val="00B86FD3"/>
    <w:rsid w:val="00B90185"/>
    <w:rsid w:val="00B93C11"/>
    <w:rsid w:val="00B9594B"/>
    <w:rsid w:val="00B959B8"/>
    <w:rsid w:val="00B97FBE"/>
    <w:rsid w:val="00BA161A"/>
    <w:rsid w:val="00BA340D"/>
    <w:rsid w:val="00BA4896"/>
    <w:rsid w:val="00BA5E73"/>
    <w:rsid w:val="00BB1A01"/>
    <w:rsid w:val="00BB215F"/>
    <w:rsid w:val="00BB4105"/>
    <w:rsid w:val="00BB4EEF"/>
    <w:rsid w:val="00BB65E5"/>
    <w:rsid w:val="00BC15C6"/>
    <w:rsid w:val="00BC1B97"/>
    <w:rsid w:val="00BC22B8"/>
    <w:rsid w:val="00BC2E9E"/>
    <w:rsid w:val="00BC46AE"/>
    <w:rsid w:val="00BC562E"/>
    <w:rsid w:val="00BD337A"/>
    <w:rsid w:val="00BE0819"/>
    <w:rsid w:val="00BE3AF2"/>
    <w:rsid w:val="00BE6861"/>
    <w:rsid w:val="00BE6AB0"/>
    <w:rsid w:val="00BE6C44"/>
    <w:rsid w:val="00BF0989"/>
    <w:rsid w:val="00BF1B39"/>
    <w:rsid w:val="00BF3BED"/>
    <w:rsid w:val="00BF4BE8"/>
    <w:rsid w:val="00BF53EF"/>
    <w:rsid w:val="00BF6364"/>
    <w:rsid w:val="00BF7408"/>
    <w:rsid w:val="00C012B7"/>
    <w:rsid w:val="00C052AA"/>
    <w:rsid w:val="00C06FD2"/>
    <w:rsid w:val="00C10E57"/>
    <w:rsid w:val="00C11859"/>
    <w:rsid w:val="00C153B7"/>
    <w:rsid w:val="00C173FD"/>
    <w:rsid w:val="00C1742B"/>
    <w:rsid w:val="00C207B5"/>
    <w:rsid w:val="00C22E1F"/>
    <w:rsid w:val="00C239DA"/>
    <w:rsid w:val="00C239DE"/>
    <w:rsid w:val="00C23F21"/>
    <w:rsid w:val="00C36DB3"/>
    <w:rsid w:val="00C4669C"/>
    <w:rsid w:val="00C52AD2"/>
    <w:rsid w:val="00C53639"/>
    <w:rsid w:val="00C605BB"/>
    <w:rsid w:val="00C60D2A"/>
    <w:rsid w:val="00C64137"/>
    <w:rsid w:val="00C65957"/>
    <w:rsid w:val="00C76B3D"/>
    <w:rsid w:val="00C77556"/>
    <w:rsid w:val="00C81C4F"/>
    <w:rsid w:val="00C8460F"/>
    <w:rsid w:val="00C92E32"/>
    <w:rsid w:val="00C96AD1"/>
    <w:rsid w:val="00C96EFE"/>
    <w:rsid w:val="00CA0378"/>
    <w:rsid w:val="00CA69AE"/>
    <w:rsid w:val="00CA6E68"/>
    <w:rsid w:val="00CA6E76"/>
    <w:rsid w:val="00CA7DEE"/>
    <w:rsid w:val="00CB07A1"/>
    <w:rsid w:val="00CB3746"/>
    <w:rsid w:val="00CB5187"/>
    <w:rsid w:val="00CB7047"/>
    <w:rsid w:val="00CB72B5"/>
    <w:rsid w:val="00CC0206"/>
    <w:rsid w:val="00CC2AAC"/>
    <w:rsid w:val="00CC3419"/>
    <w:rsid w:val="00CC3629"/>
    <w:rsid w:val="00CC3C30"/>
    <w:rsid w:val="00CC53D0"/>
    <w:rsid w:val="00CC5B29"/>
    <w:rsid w:val="00CD240F"/>
    <w:rsid w:val="00CD4179"/>
    <w:rsid w:val="00CE0216"/>
    <w:rsid w:val="00CE0F0B"/>
    <w:rsid w:val="00CE35F2"/>
    <w:rsid w:val="00CE58F7"/>
    <w:rsid w:val="00CE6B38"/>
    <w:rsid w:val="00CF0FFC"/>
    <w:rsid w:val="00CF253B"/>
    <w:rsid w:val="00CF44E5"/>
    <w:rsid w:val="00D03387"/>
    <w:rsid w:val="00D034A5"/>
    <w:rsid w:val="00D04BF6"/>
    <w:rsid w:val="00D0548C"/>
    <w:rsid w:val="00D1142E"/>
    <w:rsid w:val="00D115DA"/>
    <w:rsid w:val="00D1243F"/>
    <w:rsid w:val="00D127CB"/>
    <w:rsid w:val="00D15CC6"/>
    <w:rsid w:val="00D2363B"/>
    <w:rsid w:val="00D261DA"/>
    <w:rsid w:val="00D34F42"/>
    <w:rsid w:val="00D34FB1"/>
    <w:rsid w:val="00D37288"/>
    <w:rsid w:val="00D425F1"/>
    <w:rsid w:val="00D4338E"/>
    <w:rsid w:val="00D44548"/>
    <w:rsid w:val="00D552AB"/>
    <w:rsid w:val="00D556B1"/>
    <w:rsid w:val="00D55C6B"/>
    <w:rsid w:val="00D62D09"/>
    <w:rsid w:val="00D67738"/>
    <w:rsid w:val="00D679CC"/>
    <w:rsid w:val="00D7028D"/>
    <w:rsid w:val="00D71595"/>
    <w:rsid w:val="00D75E84"/>
    <w:rsid w:val="00D7622E"/>
    <w:rsid w:val="00D7654A"/>
    <w:rsid w:val="00D82DFE"/>
    <w:rsid w:val="00D83141"/>
    <w:rsid w:val="00D91B23"/>
    <w:rsid w:val="00D964B4"/>
    <w:rsid w:val="00DA2A8F"/>
    <w:rsid w:val="00DA2F58"/>
    <w:rsid w:val="00DA416D"/>
    <w:rsid w:val="00DA5C2E"/>
    <w:rsid w:val="00DA7BEC"/>
    <w:rsid w:val="00DB079F"/>
    <w:rsid w:val="00DB1468"/>
    <w:rsid w:val="00DB36B6"/>
    <w:rsid w:val="00DB6D68"/>
    <w:rsid w:val="00DC2B32"/>
    <w:rsid w:val="00DC2B5E"/>
    <w:rsid w:val="00DC2BA5"/>
    <w:rsid w:val="00DC3C37"/>
    <w:rsid w:val="00DC6D54"/>
    <w:rsid w:val="00DD4C98"/>
    <w:rsid w:val="00DD664B"/>
    <w:rsid w:val="00DD6809"/>
    <w:rsid w:val="00DD7510"/>
    <w:rsid w:val="00DE134C"/>
    <w:rsid w:val="00DE1DB3"/>
    <w:rsid w:val="00DE4F9D"/>
    <w:rsid w:val="00DE590B"/>
    <w:rsid w:val="00DE5C15"/>
    <w:rsid w:val="00DE75DF"/>
    <w:rsid w:val="00DF30E2"/>
    <w:rsid w:val="00DF4CD9"/>
    <w:rsid w:val="00E0122D"/>
    <w:rsid w:val="00E01BBF"/>
    <w:rsid w:val="00E03C03"/>
    <w:rsid w:val="00E049E6"/>
    <w:rsid w:val="00E05C57"/>
    <w:rsid w:val="00E112A7"/>
    <w:rsid w:val="00E11764"/>
    <w:rsid w:val="00E117A2"/>
    <w:rsid w:val="00E126CF"/>
    <w:rsid w:val="00E1641B"/>
    <w:rsid w:val="00E16B13"/>
    <w:rsid w:val="00E23506"/>
    <w:rsid w:val="00E26761"/>
    <w:rsid w:val="00E34B1C"/>
    <w:rsid w:val="00E36A9C"/>
    <w:rsid w:val="00E4031D"/>
    <w:rsid w:val="00E42BCF"/>
    <w:rsid w:val="00E42CEE"/>
    <w:rsid w:val="00E47BF6"/>
    <w:rsid w:val="00E515B3"/>
    <w:rsid w:val="00E55188"/>
    <w:rsid w:val="00E55946"/>
    <w:rsid w:val="00E57FF9"/>
    <w:rsid w:val="00E6248E"/>
    <w:rsid w:val="00E62D72"/>
    <w:rsid w:val="00E62EE9"/>
    <w:rsid w:val="00E6727C"/>
    <w:rsid w:val="00E704A2"/>
    <w:rsid w:val="00E73C30"/>
    <w:rsid w:val="00E74CFC"/>
    <w:rsid w:val="00E75D47"/>
    <w:rsid w:val="00E80234"/>
    <w:rsid w:val="00E80BB2"/>
    <w:rsid w:val="00E8191B"/>
    <w:rsid w:val="00E833BF"/>
    <w:rsid w:val="00E84366"/>
    <w:rsid w:val="00E96EF3"/>
    <w:rsid w:val="00EA10EE"/>
    <w:rsid w:val="00EA34D3"/>
    <w:rsid w:val="00EA6956"/>
    <w:rsid w:val="00EA6AF0"/>
    <w:rsid w:val="00EA70FC"/>
    <w:rsid w:val="00EA725A"/>
    <w:rsid w:val="00EA743D"/>
    <w:rsid w:val="00EB12D5"/>
    <w:rsid w:val="00EB53C3"/>
    <w:rsid w:val="00EC2074"/>
    <w:rsid w:val="00EC296C"/>
    <w:rsid w:val="00ED7FE0"/>
    <w:rsid w:val="00EE2288"/>
    <w:rsid w:val="00EE22E1"/>
    <w:rsid w:val="00EE3C37"/>
    <w:rsid w:val="00EE4432"/>
    <w:rsid w:val="00EE44B3"/>
    <w:rsid w:val="00EE57BE"/>
    <w:rsid w:val="00EE5E05"/>
    <w:rsid w:val="00EE77F1"/>
    <w:rsid w:val="00EE7D49"/>
    <w:rsid w:val="00EF2561"/>
    <w:rsid w:val="00EF28DF"/>
    <w:rsid w:val="00EF2E58"/>
    <w:rsid w:val="00EF3750"/>
    <w:rsid w:val="00EF6343"/>
    <w:rsid w:val="00F01CFF"/>
    <w:rsid w:val="00F02DA3"/>
    <w:rsid w:val="00F069A4"/>
    <w:rsid w:val="00F07393"/>
    <w:rsid w:val="00F132DA"/>
    <w:rsid w:val="00F16246"/>
    <w:rsid w:val="00F16343"/>
    <w:rsid w:val="00F20318"/>
    <w:rsid w:val="00F21425"/>
    <w:rsid w:val="00F26B0F"/>
    <w:rsid w:val="00F26C5D"/>
    <w:rsid w:val="00F26FD3"/>
    <w:rsid w:val="00F3321B"/>
    <w:rsid w:val="00F34D1E"/>
    <w:rsid w:val="00F371B0"/>
    <w:rsid w:val="00F40683"/>
    <w:rsid w:val="00F44F51"/>
    <w:rsid w:val="00F461A4"/>
    <w:rsid w:val="00F50250"/>
    <w:rsid w:val="00F5462E"/>
    <w:rsid w:val="00F56D39"/>
    <w:rsid w:val="00F57364"/>
    <w:rsid w:val="00F70A8E"/>
    <w:rsid w:val="00F70AD2"/>
    <w:rsid w:val="00F74763"/>
    <w:rsid w:val="00F75A91"/>
    <w:rsid w:val="00F85BEA"/>
    <w:rsid w:val="00F85D6A"/>
    <w:rsid w:val="00F86D62"/>
    <w:rsid w:val="00F93B30"/>
    <w:rsid w:val="00F9501C"/>
    <w:rsid w:val="00F9583E"/>
    <w:rsid w:val="00F97845"/>
    <w:rsid w:val="00F97DED"/>
    <w:rsid w:val="00FA320D"/>
    <w:rsid w:val="00FA3C2B"/>
    <w:rsid w:val="00FA3D94"/>
    <w:rsid w:val="00FA47AF"/>
    <w:rsid w:val="00FA7307"/>
    <w:rsid w:val="00FB0E7E"/>
    <w:rsid w:val="00FB0F0A"/>
    <w:rsid w:val="00FB1836"/>
    <w:rsid w:val="00FB6401"/>
    <w:rsid w:val="00FB6738"/>
    <w:rsid w:val="00FB6993"/>
    <w:rsid w:val="00FC05E2"/>
    <w:rsid w:val="00FC2900"/>
    <w:rsid w:val="00FC4F5F"/>
    <w:rsid w:val="00FD10F9"/>
    <w:rsid w:val="00FD4178"/>
    <w:rsid w:val="00FE49D6"/>
    <w:rsid w:val="00FE6608"/>
    <w:rsid w:val="00FE70F8"/>
    <w:rsid w:val="00FE74DE"/>
    <w:rsid w:val="00FF28C0"/>
    <w:rsid w:val="00FF53E1"/>
    <w:rsid w:val="00FF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BAACEC"/>
  <w15:docId w15:val="{399856C1-E0DB-4DD7-9807-2A87135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9594B"/>
    <w:rPr>
      <w:rFonts w:ascii="Cambria" w:eastAsia="Times New Roman" w:hAnsi="Cambria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F069A4"/>
    <w:pPr>
      <w:keepNext/>
      <w:keepLines/>
      <w:pageBreakBefore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nhideWhenUsed/>
    <w:qFormat/>
    <w:rsid w:val="00663611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autoRedefine/>
    <w:qFormat/>
    <w:rsid w:val="004A75D6"/>
    <w:pPr>
      <w:keepNext/>
      <w:numPr>
        <w:ilvl w:val="2"/>
        <w:numId w:val="1"/>
      </w:numPr>
      <w:outlineLvl w:val="2"/>
    </w:pPr>
    <w:rPr>
      <w:b/>
      <w:i/>
      <w:sz w:val="22"/>
      <w:szCs w:val="20"/>
      <w:u w:val="single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66361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66361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66361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66361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66361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66361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rsid w:val="0044545F"/>
    <w:pPr>
      <w:spacing w:before="100" w:beforeAutospacing="1" w:after="100" w:afterAutospacing="1"/>
    </w:pPr>
    <w:rPr>
      <w:color w:val="000000"/>
    </w:rPr>
  </w:style>
  <w:style w:type="table" w:styleId="Tabela-Siatka">
    <w:name w:val="Table Grid"/>
    <w:basedOn w:val="Standardowy"/>
    <w:rsid w:val="00390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rsid w:val="00390363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rsid w:val="00390363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semiHidden/>
    <w:rsid w:val="00790D81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rsid w:val="0002153A"/>
    <w:rPr>
      <w:color w:val="008040"/>
      <w:u w:val="single"/>
    </w:rPr>
  </w:style>
  <w:style w:type="table" w:customStyle="1" w:styleId="BW1">
    <w:name w:val="BW1"/>
    <w:basedOn w:val="Standardowy"/>
    <w:uiPriority w:val="99"/>
    <w:rsid w:val="00855068"/>
    <w:rPr>
      <w:rFonts w:asciiTheme="minorHAnsi" w:hAnsiTheme="minorHAnsi"/>
    </w:rPr>
    <w:tblPr>
      <w:tblBorders>
        <w:insideH w:val="single" w:sz="8" w:space="0" w:color="A6A6A6" w:themeColor="background1" w:themeShade="A6"/>
      </w:tblBorders>
    </w:tblPr>
    <w:tblStylePr w:type="firstRow">
      <w:rPr>
        <w:rFonts w:asciiTheme="majorHAnsi" w:hAnsiTheme="majorHAnsi"/>
        <w:b w:val="0"/>
        <w:i/>
        <w:caps w:val="0"/>
        <w:smallCaps/>
        <w:color w:val="1F497D" w:themeColor="text2"/>
      </w:rPr>
      <w:tblPr/>
      <w:tcPr>
        <w:tcBorders>
          <w:bottom w:val="single" w:sz="8" w:space="0" w:color="1F497D" w:themeColor="text2"/>
        </w:tcBorders>
        <w:shd w:val="clear" w:color="auto" w:fill="C6D9F1" w:themeFill="text2" w:themeFillTint="33"/>
      </w:tcPr>
    </w:tblStylePr>
    <w:tblStylePr w:type="lastRow">
      <w:rPr>
        <w:b/>
      </w:rPr>
      <w:tblPr/>
      <w:tcPr>
        <w:tcBorders>
          <w:top w:val="single" w:sz="8" w:space="0" w:color="1F497D" w:themeColor="text2"/>
        </w:tcBorders>
      </w:tcPr>
    </w:tblStylePr>
  </w:style>
  <w:style w:type="paragraph" w:styleId="Tytu">
    <w:name w:val="Title"/>
    <w:basedOn w:val="Normalny"/>
    <w:next w:val="Normalny"/>
    <w:link w:val="TytuZnak"/>
    <w:uiPriority w:val="10"/>
    <w:qFormat/>
    <w:rsid w:val="001F2BC4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2BC4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C605B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rsid w:val="00F069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BIELbit">
    <w:name w:val="BIELbit"/>
    <w:basedOn w:val="Standardowy"/>
    <w:uiPriority w:val="99"/>
    <w:rsid w:val="0099220F"/>
    <w:rPr>
      <w:rFonts w:asciiTheme="minorHAnsi" w:eastAsiaTheme="minorEastAsia" w:hAnsiTheme="minorHAnsi" w:cstheme="minorBidi"/>
      <w:sz w:val="16"/>
    </w:rPr>
    <w:tblPr>
      <w:tblBorders>
        <w:insideH w:val="single" w:sz="4" w:space="0" w:color="EEECE1" w:themeColor="background2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1F497D" w:themeColor="text2"/>
        <w:sz w:val="16"/>
      </w:rPr>
      <w:tblPr/>
      <w:tcPr>
        <w:shd w:val="clear" w:color="auto" w:fill="B8CCE4" w:themeFill="accent1" w:themeFillTint="66"/>
      </w:tcPr>
    </w:tblStylePr>
    <w:tblStylePr w:type="lastRow">
      <w:rPr>
        <w:rFonts w:asciiTheme="minorHAnsi" w:hAnsiTheme="minorHAnsi"/>
        <w:b/>
        <w:sz w:val="16"/>
      </w:rPr>
      <w:tblPr/>
      <w:tcPr>
        <w:tcBorders>
          <w:top w:val="single" w:sz="4" w:space="0" w:color="1F497D" w:themeColor="text2"/>
        </w:tcBorders>
        <w:shd w:val="clear" w:color="auto" w:fill="auto"/>
      </w:tcPr>
    </w:tblStylePr>
    <w:tblStylePr w:type="firstCol">
      <w:tblPr/>
      <w:tcPr>
        <w:shd w:val="clear" w:color="auto" w:fill="B8CCE4" w:themeFill="accent1" w:themeFillTint="66"/>
      </w:tcPr>
    </w:tblStylePr>
  </w:style>
  <w:style w:type="paragraph" w:customStyle="1" w:styleId="akapitstopka">
    <w:name w:val="akapit stopka"/>
    <w:basedOn w:val="Normalny"/>
    <w:link w:val="akapitstopkaZnak"/>
    <w:qFormat/>
    <w:rsid w:val="0099220F"/>
    <w:pPr>
      <w:spacing w:before="80" w:after="80" w:line="276" w:lineRule="auto"/>
    </w:pPr>
    <w:rPr>
      <w:rFonts w:ascii="Calibri" w:hAnsi="Calibri"/>
      <w:sz w:val="16"/>
      <w:szCs w:val="16"/>
      <w:lang w:eastAsia="en-US" w:bidi="en-US"/>
    </w:rPr>
  </w:style>
  <w:style w:type="character" w:customStyle="1" w:styleId="akapitstopkaZnak">
    <w:name w:val="akapit stopka Znak"/>
    <w:link w:val="akapitstopka"/>
    <w:rsid w:val="0099220F"/>
    <w:rPr>
      <w:rFonts w:ascii="Calibri" w:eastAsia="Times New Roman" w:hAnsi="Calibri"/>
      <w:sz w:val="16"/>
      <w:szCs w:val="16"/>
      <w:lang w:eastAsia="en-US" w:bidi="en-US"/>
    </w:rPr>
  </w:style>
  <w:style w:type="character" w:styleId="Tytuksiki">
    <w:name w:val="Book Title"/>
    <w:basedOn w:val="Domylnaczcionkaakapitu"/>
    <w:uiPriority w:val="33"/>
    <w:qFormat/>
    <w:rsid w:val="0099220F"/>
    <w:rPr>
      <w:b/>
      <w:bCs/>
      <w:i/>
      <w:iCs/>
      <w:spacing w:val="5"/>
    </w:rPr>
  </w:style>
  <w:style w:type="paragraph" w:customStyle="1" w:styleId="BIELbit-dotyczy">
    <w:name w:val="BIELbit-dotyczy"/>
    <w:basedOn w:val="BIELbit-tre"/>
    <w:next w:val="BIELbit-tre"/>
    <w:link w:val="BIELbit-dotyczyZnak"/>
    <w:autoRedefine/>
    <w:qFormat/>
    <w:rsid w:val="00162AD7"/>
    <w:pPr>
      <w:spacing w:before="240" w:after="240"/>
    </w:pPr>
    <w:rPr>
      <w:b/>
      <w:u w:val="single"/>
    </w:rPr>
  </w:style>
  <w:style w:type="paragraph" w:customStyle="1" w:styleId="BIELbit-tre">
    <w:name w:val="BIELbit-treść"/>
    <w:basedOn w:val="Normalny"/>
    <w:link w:val="BIELbit-treZnak"/>
    <w:qFormat/>
    <w:rsid w:val="00162AD7"/>
    <w:pPr>
      <w:spacing w:before="120" w:after="120" w:line="288" w:lineRule="auto"/>
      <w:jc w:val="both"/>
    </w:pPr>
    <w:rPr>
      <w:rFonts w:cs="Arial"/>
      <w:color w:val="0D0D0D" w:themeColor="text1" w:themeTint="F2"/>
    </w:rPr>
  </w:style>
  <w:style w:type="character" w:customStyle="1" w:styleId="BIELbit-dotyczyZnak">
    <w:name w:val="BIELbit-dotyczy Znak"/>
    <w:basedOn w:val="Domylnaczcionkaakapitu"/>
    <w:link w:val="BIELbit-dotyczy"/>
    <w:rsid w:val="00162AD7"/>
    <w:rPr>
      <w:rFonts w:ascii="Cambria" w:eastAsia="Times New Roman" w:hAnsi="Cambria" w:cs="Arial"/>
      <w:b/>
      <w:color w:val="0D0D0D" w:themeColor="text1" w:themeTint="F2"/>
      <w:sz w:val="24"/>
      <w:szCs w:val="24"/>
      <w:u w:val="single"/>
    </w:rPr>
  </w:style>
  <w:style w:type="character" w:customStyle="1" w:styleId="BIELbit-treZnak">
    <w:name w:val="BIELbit-treść Znak"/>
    <w:basedOn w:val="Domylnaczcionkaakapitu"/>
    <w:link w:val="BIELbit-tre"/>
    <w:rsid w:val="00162AD7"/>
    <w:rPr>
      <w:rFonts w:ascii="Cambria" w:eastAsia="Times New Roman" w:hAnsi="Cambria" w:cs="Arial"/>
      <w:color w:val="0D0D0D" w:themeColor="text1" w:themeTint="F2"/>
      <w:sz w:val="24"/>
      <w:szCs w:val="24"/>
    </w:rPr>
  </w:style>
  <w:style w:type="character" w:styleId="Odwoaniedokomentarza">
    <w:name w:val="annotation reference"/>
    <w:basedOn w:val="Domylnaczcionkaakapitu"/>
    <w:semiHidden/>
    <w:unhideWhenUsed/>
    <w:rsid w:val="003B3480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unhideWhenUsed/>
    <w:rsid w:val="003B348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3B3480"/>
    <w:rPr>
      <w:rFonts w:ascii="Cambria" w:eastAsia="Times New Roman" w:hAnsi="Cambria"/>
    </w:rPr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3B348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3B3480"/>
    <w:rPr>
      <w:rFonts w:ascii="Cambria" w:eastAsia="Times New Roman" w:hAnsi="Cambria"/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63611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F069A4"/>
    <w:pPr>
      <w:tabs>
        <w:tab w:val="left" w:pos="480"/>
        <w:tab w:val="right" w:leader="dot" w:pos="9911"/>
      </w:tabs>
      <w:spacing w:after="100"/>
    </w:pPr>
  </w:style>
  <w:style w:type="character" w:customStyle="1" w:styleId="Nagwek2Znak">
    <w:name w:val="Nagłówek 2 Znak"/>
    <w:basedOn w:val="Domylnaczcionkaakapitu"/>
    <w:link w:val="Nagwek2"/>
    <w:rsid w:val="006636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semiHidden/>
    <w:rsid w:val="0066361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semiHidden/>
    <w:rsid w:val="0066361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semiHidden/>
    <w:rsid w:val="0066361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semiHidden/>
    <w:rsid w:val="0066361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semiHidden/>
    <w:rsid w:val="006636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6636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2">
    <w:name w:val="toc 2"/>
    <w:basedOn w:val="Normalny"/>
    <w:next w:val="Normalny"/>
    <w:autoRedefine/>
    <w:uiPriority w:val="39"/>
    <w:unhideWhenUsed/>
    <w:rsid w:val="00663611"/>
    <w:pPr>
      <w:spacing w:after="100"/>
      <w:ind w:left="240"/>
    </w:pPr>
  </w:style>
  <w:style w:type="table" w:styleId="Tabela-Efekty3W3">
    <w:name w:val="Table 3D effects 3"/>
    <w:basedOn w:val="Standardowy"/>
    <w:rsid w:val="00751F51"/>
    <w:pPr>
      <w:spacing w:after="160" w:line="288" w:lineRule="auto"/>
      <w:ind w:left="2160"/>
    </w:pPr>
    <w:rPr>
      <w:rFonts w:asciiTheme="minorHAnsi" w:eastAsiaTheme="minorEastAsia" w:hAnsiTheme="minorHAnsi"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topkaZnak">
    <w:name w:val="Stopka Znak"/>
    <w:basedOn w:val="Domylnaczcionkaakapitu"/>
    <w:link w:val="Stopka"/>
    <w:rsid w:val="00751F51"/>
    <w:rPr>
      <w:rFonts w:ascii="Cambria" w:eastAsia="Times New Roman" w:hAnsi="Cambria"/>
      <w:sz w:val="24"/>
      <w:szCs w:val="24"/>
    </w:rPr>
  </w:style>
  <w:style w:type="character" w:styleId="Wyrnieniedelikatne">
    <w:name w:val="Subtle Emphasis"/>
    <w:uiPriority w:val="19"/>
    <w:qFormat/>
    <w:rsid w:val="00751F51"/>
    <w:rPr>
      <w:smallCaps/>
      <w:dstrike w:val="0"/>
      <w:color w:val="9BBB59" w:themeColor="accent3"/>
      <w:vertAlign w:val="baseline"/>
    </w:rPr>
  </w:style>
  <w:style w:type="character" w:styleId="Tekstzastpczy">
    <w:name w:val="Placeholder Text"/>
    <w:basedOn w:val="Domylnaczcionkaakapitu"/>
    <w:uiPriority w:val="99"/>
    <w:semiHidden/>
    <w:rsid w:val="00751F51"/>
    <w:rPr>
      <w:color w:val="808080"/>
    </w:rPr>
  </w:style>
  <w:style w:type="table" w:styleId="Siatkatabelijasna">
    <w:name w:val="Grid Table Light"/>
    <w:basedOn w:val="Standardowy"/>
    <w:uiPriority w:val="40"/>
    <w:rsid w:val="003C16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pistreci3">
    <w:name w:val="toc 3"/>
    <w:basedOn w:val="Normalny"/>
    <w:next w:val="Normalny"/>
    <w:autoRedefine/>
    <w:uiPriority w:val="39"/>
    <w:unhideWhenUsed/>
    <w:rsid w:val="001A00B7"/>
    <w:pPr>
      <w:spacing w:after="100"/>
      <w:ind w:left="480"/>
    </w:pPr>
  </w:style>
  <w:style w:type="paragraph" w:customStyle="1" w:styleId="BIELbit-wyliczanka">
    <w:name w:val="BIELbit-wyliczanka"/>
    <w:basedOn w:val="Normalny"/>
    <w:link w:val="BIELbit-wyliczankaZnak"/>
    <w:qFormat/>
    <w:rsid w:val="00894408"/>
    <w:pPr>
      <w:numPr>
        <w:numId w:val="2"/>
      </w:numPr>
      <w:spacing w:after="120" w:line="288" w:lineRule="auto"/>
      <w:contextualSpacing/>
      <w:jc w:val="both"/>
    </w:pPr>
    <w:rPr>
      <w:rFonts w:cs="Arial"/>
      <w:color w:val="0D0D0D" w:themeColor="text1" w:themeTint="F2"/>
    </w:rPr>
  </w:style>
  <w:style w:type="character" w:customStyle="1" w:styleId="BIELbit-wyliczankaZnak">
    <w:name w:val="BIELbit-wyliczanka Znak"/>
    <w:basedOn w:val="Domylnaczcionkaakapitu"/>
    <w:link w:val="BIELbit-wyliczanka"/>
    <w:rsid w:val="00894408"/>
    <w:rPr>
      <w:rFonts w:ascii="Cambria" w:eastAsia="Times New Roman" w:hAnsi="Cambria" w:cs="Arial"/>
      <w:color w:val="0D0D0D" w:themeColor="text1" w:themeTint="F2"/>
      <w:sz w:val="24"/>
      <w:szCs w:val="24"/>
    </w:rPr>
  </w:style>
  <w:style w:type="character" w:customStyle="1" w:styleId="BIELbit-paragrafZnak">
    <w:name w:val="BIELbit - paragraf Znak"/>
    <w:basedOn w:val="Domylnaczcionkaakapitu"/>
    <w:link w:val="BIELbit-paragraf"/>
    <w:locked/>
    <w:rsid w:val="000B3ADF"/>
    <w:rPr>
      <w:rFonts w:asciiTheme="majorHAnsi" w:eastAsia="Times New Roman" w:hAnsiTheme="majorHAnsi" w:cs="Arial"/>
      <w:b/>
      <w:bCs/>
      <w:smallCaps/>
      <w:color w:val="1F497D" w:themeColor="text2"/>
      <w:sz w:val="22"/>
      <w:lang w:eastAsia="en-US" w:bidi="en-US"/>
    </w:rPr>
  </w:style>
  <w:style w:type="paragraph" w:customStyle="1" w:styleId="BIELbit-paragraf">
    <w:name w:val="BIELbit - paragraf"/>
    <w:basedOn w:val="Akapitzlist"/>
    <w:link w:val="BIELbit-paragrafZnak"/>
    <w:autoRedefine/>
    <w:qFormat/>
    <w:rsid w:val="000B3ADF"/>
    <w:pPr>
      <w:numPr>
        <w:numId w:val="4"/>
      </w:numPr>
      <w:spacing w:before="220" w:afterLines="40" w:line="276" w:lineRule="auto"/>
      <w:ind w:left="1080" w:hanging="360"/>
    </w:pPr>
    <w:rPr>
      <w:rFonts w:asciiTheme="majorHAnsi" w:hAnsiTheme="majorHAnsi" w:cs="Arial"/>
      <w:b/>
      <w:bCs/>
      <w:smallCaps/>
      <w:color w:val="1F497D" w:themeColor="text2"/>
      <w:sz w:val="22"/>
      <w:szCs w:val="20"/>
      <w:lang w:eastAsia="en-US" w:bidi="en-US"/>
    </w:rPr>
  </w:style>
  <w:style w:type="paragraph" w:styleId="Tekstprzypisukocowego">
    <w:name w:val="endnote text"/>
    <w:basedOn w:val="Normalny"/>
    <w:link w:val="TekstprzypisukocowegoZnak"/>
    <w:semiHidden/>
    <w:unhideWhenUsed/>
    <w:rsid w:val="001608D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1608DC"/>
    <w:rPr>
      <w:rFonts w:ascii="Cambria" w:eastAsia="Times New Roman" w:hAnsi="Cambria"/>
    </w:rPr>
  </w:style>
  <w:style w:type="character" w:styleId="Odwoanieprzypisukocowego">
    <w:name w:val="endnote reference"/>
    <w:basedOn w:val="Domylnaczcionkaakapitu"/>
    <w:semiHidden/>
    <w:unhideWhenUsed/>
    <w:rsid w:val="001608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5037">
              <w:marLeft w:val="0"/>
              <w:marRight w:val="0"/>
              <w:marTop w:val="0"/>
              <w:marBottom w:val="0"/>
              <w:divBdr>
                <w:top w:val="single" w:sz="6" w:space="0" w:color="F0EFEB"/>
                <w:left w:val="single" w:sz="6" w:space="0" w:color="F0EFEB"/>
                <w:bottom w:val="single" w:sz="6" w:space="0" w:color="F0EFEB"/>
                <w:right w:val="single" w:sz="6" w:space="0" w:color="F0EFEB"/>
              </w:divBdr>
              <w:divsChild>
                <w:div w:id="1766800977">
                  <w:marLeft w:val="-36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6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000000"/>
                        <w:left w:val="single" w:sz="6" w:space="18" w:color="000000"/>
                        <w:bottom w:val="single" w:sz="6" w:space="18" w:color="000000"/>
                        <w:right w:val="single" w:sz="6" w:space="18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2011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je%20dokumenty\BIELbit%20-%20szablon%20dokumentu%20z%20tabelk&#261;%20historii%20wersj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F9AE29F5F34933BA0E4C03738408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699F02C-7325-4A00-8694-60925FB13468}"/>
      </w:docPartPr>
      <w:docPartBody>
        <w:p w:rsidR="004215C2" w:rsidRDefault="00F90895">
          <w:pPr>
            <w:pStyle w:val="FFF9AE29F5F34933BA0E4C0373840887"/>
          </w:pPr>
          <w:r w:rsidRPr="00AA45C6">
            <w:rPr>
              <w:rStyle w:val="Tekstzastpczy"/>
            </w:rPr>
            <w:t>[Tytuł]</w:t>
          </w:r>
        </w:p>
      </w:docPartBody>
    </w:docPart>
    <w:docPart>
      <w:docPartPr>
        <w:name w:val="FCECC97A89E24FBBBC741AEFDE150B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3642967-CA7D-4237-ABFF-62411F8DB98A}"/>
      </w:docPartPr>
      <w:docPartBody>
        <w:p w:rsidR="004215C2" w:rsidRDefault="00F90895">
          <w:pPr>
            <w:pStyle w:val="FCECC97A89E24FBBBC741AEFDE150B70"/>
          </w:pPr>
          <w:r w:rsidRPr="00AA45C6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95"/>
    <w:rsid w:val="00062951"/>
    <w:rsid w:val="0008623D"/>
    <w:rsid w:val="00093AC7"/>
    <w:rsid w:val="000B3D47"/>
    <w:rsid w:val="000C6D37"/>
    <w:rsid w:val="001673F9"/>
    <w:rsid w:val="00170F8B"/>
    <w:rsid w:val="00175D8A"/>
    <w:rsid w:val="002B420C"/>
    <w:rsid w:val="00341CB1"/>
    <w:rsid w:val="00356F1C"/>
    <w:rsid w:val="00364B88"/>
    <w:rsid w:val="003E5EF0"/>
    <w:rsid w:val="00400877"/>
    <w:rsid w:val="004215C2"/>
    <w:rsid w:val="00426CCC"/>
    <w:rsid w:val="004B3F8B"/>
    <w:rsid w:val="004B4328"/>
    <w:rsid w:val="004C364A"/>
    <w:rsid w:val="004E509C"/>
    <w:rsid w:val="00592A48"/>
    <w:rsid w:val="005A293A"/>
    <w:rsid w:val="005B6F69"/>
    <w:rsid w:val="005E0700"/>
    <w:rsid w:val="00616BF1"/>
    <w:rsid w:val="00617E27"/>
    <w:rsid w:val="0062791C"/>
    <w:rsid w:val="006F6D8D"/>
    <w:rsid w:val="0077086B"/>
    <w:rsid w:val="007A05FF"/>
    <w:rsid w:val="007C79F9"/>
    <w:rsid w:val="0081328F"/>
    <w:rsid w:val="008A4F48"/>
    <w:rsid w:val="009038D7"/>
    <w:rsid w:val="0096012B"/>
    <w:rsid w:val="00A47374"/>
    <w:rsid w:val="00A62334"/>
    <w:rsid w:val="00AA12F0"/>
    <w:rsid w:val="00AF4696"/>
    <w:rsid w:val="00AF5E27"/>
    <w:rsid w:val="00BC1E41"/>
    <w:rsid w:val="00BF1FCA"/>
    <w:rsid w:val="00BF37C7"/>
    <w:rsid w:val="00BF57FB"/>
    <w:rsid w:val="00C55A3C"/>
    <w:rsid w:val="00C74A74"/>
    <w:rsid w:val="00D102F5"/>
    <w:rsid w:val="00D171BE"/>
    <w:rsid w:val="00D70E48"/>
    <w:rsid w:val="00DF1CA7"/>
    <w:rsid w:val="00E10D9F"/>
    <w:rsid w:val="00E830C9"/>
    <w:rsid w:val="00F04A94"/>
    <w:rsid w:val="00F22006"/>
    <w:rsid w:val="00F90895"/>
    <w:rsid w:val="00FA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012B"/>
    <w:rPr>
      <w:color w:val="808080"/>
    </w:rPr>
  </w:style>
  <w:style w:type="paragraph" w:customStyle="1" w:styleId="FFF9AE29F5F34933BA0E4C0373840887">
    <w:name w:val="FFF9AE29F5F34933BA0E4C0373840887"/>
  </w:style>
  <w:style w:type="paragraph" w:customStyle="1" w:styleId="FCECC97A89E24FBBBC741AEFDE150B70">
    <w:name w:val="FCECC97A89E24FBBBC741AEFDE150B70"/>
  </w:style>
  <w:style w:type="paragraph" w:customStyle="1" w:styleId="9A387EFBD0B6403CAAB8DFC7B1958738">
    <w:name w:val="9A387EFBD0B6403CAAB8DFC7B1958738"/>
    <w:rsid w:val="005A293A"/>
  </w:style>
  <w:style w:type="paragraph" w:customStyle="1" w:styleId="2D9BC30F365349ECAF7A30C1AC855677">
    <w:name w:val="2D9BC30F365349ECAF7A30C1AC855677"/>
    <w:rsid w:val="005A293A"/>
  </w:style>
  <w:style w:type="paragraph" w:customStyle="1" w:styleId="C3EB0A83CB214B97BFE147CAAD2E3EFA">
    <w:name w:val="C3EB0A83CB214B97BFE147CAAD2E3EFA"/>
    <w:rsid w:val="005A293A"/>
  </w:style>
  <w:style w:type="paragraph" w:customStyle="1" w:styleId="FF64A9763E7E4FC68EE70CD5DE8E0E89">
    <w:name w:val="FF64A9763E7E4FC68EE70CD5DE8E0E89"/>
    <w:rsid w:val="005A293A"/>
  </w:style>
  <w:style w:type="paragraph" w:customStyle="1" w:styleId="22E08DCD453644CA80FD9B6A55C63FAA">
    <w:name w:val="22E08DCD453644CA80FD9B6A55C63FAA"/>
    <w:rsid w:val="00400877"/>
  </w:style>
  <w:style w:type="paragraph" w:customStyle="1" w:styleId="C5EAD006E10343BEBF3F1D0A8AC8BAE8">
    <w:name w:val="C5EAD006E10343BEBF3F1D0A8AC8BAE8"/>
    <w:rsid w:val="00400877"/>
  </w:style>
  <w:style w:type="paragraph" w:customStyle="1" w:styleId="CA43E90AFAA84E119ED1CAEAA25CABE9">
    <w:name w:val="CA43E90AFAA84E119ED1CAEAA25CABE9"/>
    <w:rsid w:val="0096012B"/>
  </w:style>
  <w:style w:type="paragraph" w:customStyle="1" w:styleId="81AB98098C9A4F7AAA1A57A9ABEEDFDA">
    <w:name w:val="81AB98098C9A4F7AAA1A57A9ABEEDFDA"/>
    <w:rsid w:val="009601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F329A-C245-41EC-B704-90DD80747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BIELbit - szablon dokumentu z tabelką historii wersji</Template>
  <TotalTime>304</TotalTime>
  <Pages>1</Pages>
  <Words>447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Dokumentacja projektowa</vt:lpstr>
      <vt:lpstr>Instrukcja Obsługi</vt:lpstr>
    </vt:vector>
  </TitlesOfParts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projektowa</dc:title>
  <dc:subject>Export do Csv</dc:subject>
  <dc:creator>Tomasz Cieślik</dc:creator>
  <cp:keywords/>
  <dc:description/>
  <cp:lastModifiedBy>Sławka i Tomek</cp:lastModifiedBy>
  <cp:revision>29</cp:revision>
  <cp:lastPrinted>2021-07-26T19:52:00Z</cp:lastPrinted>
  <dcterms:created xsi:type="dcterms:W3CDTF">2020-12-29T04:02:00Z</dcterms:created>
  <dcterms:modified xsi:type="dcterms:W3CDTF">2021-07-26T19:52:00Z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rsja">
    <vt:lpwstr>1</vt:lpwstr>
  </property>
</Properties>
</file>